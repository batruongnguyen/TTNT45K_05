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782EC"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noProof/>
          <w:sz w:val="26"/>
          <w:szCs w:val="26"/>
        </w:rPr>
        <w:drawing>
          <wp:anchor distT="0" distB="0" distL="114300" distR="114300" simplePos="0" relativeHeight="251544576" behindDoc="1" locked="0" layoutInCell="1" allowOverlap="1" wp14:anchorId="7B44E096" wp14:editId="4130037E">
            <wp:simplePos x="0" y="0"/>
            <wp:positionH relativeFrom="column">
              <wp:posOffset>-622935</wp:posOffset>
            </wp:positionH>
            <wp:positionV relativeFrom="paragraph">
              <wp:posOffset>-520065</wp:posOffset>
            </wp:positionV>
            <wp:extent cx="6286500" cy="98202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9820275"/>
                    </a:xfrm>
                    <a:prstGeom prst="rect">
                      <a:avLst/>
                    </a:prstGeom>
                    <a:solidFill>
                      <a:srgbClr val="0000FF"/>
                    </a:solidFill>
                    <a:ln w="9525">
                      <a:solidFill>
                        <a:srgbClr val="4F81BD"/>
                      </a:solidFill>
                      <a:miter lim="800000"/>
                      <a:headEnd/>
                      <a:tailEnd/>
                    </a:ln>
                  </pic:spPr>
                </pic:pic>
              </a:graphicData>
            </a:graphic>
            <wp14:sizeRelH relativeFrom="page">
              <wp14:pctWidth>0</wp14:pctWidth>
            </wp14:sizeRelH>
            <wp14:sizeRelV relativeFrom="page">
              <wp14:pctHeight>0</wp14:pctHeight>
            </wp14:sizeRelV>
          </wp:anchor>
        </w:drawing>
      </w:r>
      <w:r w:rsidRPr="009C6A91">
        <w:rPr>
          <w:rFonts w:ascii="Times New Roman" w:hAnsi="Times New Roman" w:cs="Times New Roman"/>
          <w:b/>
          <w:sz w:val="26"/>
          <w:szCs w:val="26"/>
        </w:rPr>
        <w:t>ĐẠI HỌC ĐÀ NẴNG</w:t>
      </w:r>
    </w:p>
    <w:p w14:paraId="29D68FD9"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TRƯỜNG ĐẠI HỌC KINH TẾ</w:t>
      </w:r>
    </w:p>
    <w:p w14:paraId="275931E7"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KHOA THỐNG KÊ – TIN HỌC</w:t>
      </w:r>
    </w:p>
    <w:p w14:paraId="23DC3BFE"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sym w:font="Wingdings" w:char="F097"/>
      </w:r>
      <w:r w:rsidRPr="009C6A91">
        <w:rPr>
          <w:rFonts w:ascii="Times New Roman" w:hAnsi="Times New Roman" w:cs="Times New Roman"/>
          <w:sz w:val="26"/>
          <w:szCs w:val="26"/>
        </w:rPr>
        <w:sym w:font="Wingdings" w:char="F026"/>
      </w:r>
      <w:r w:rsidRPr="009C6A91">
        <w:rPr>
          <w:rFonts w:ascii="Times New Roman" w:hAnsi="Times New Roman" w:cs="Times New Roman"/>
          <w:sz w:val="26"/>
          <w:szCs w:val="26"/>
        </w:rPr>
        <w:sym w:font="Wingdings" w:char="F096"/>
      </w:r>
    </w:p>
    <w:p w14:paraId="52F64747"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4D195DFC"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r w:rsidRPr="009C6A91">
        <w:rPr>
          <w:rFonts w:ascii="Times New Roman" w:hAnsi="Times New Roman" w:cs="Times New Roman"/>
          <w:noProof/>
          <w:color w:val="FF0000"/>
          <w:sz w:val="26"/>
          <w:szCs w:val="26"/>
        </w:rPr>
        <w:drawing>
          <wp:inline distT="0" distB="0" distL="0" distR="0" wp14:anchorId="7CC31A08" wp14:editId="63CAA6D4">
            <wp:extent cx="1971675" cy="1800225"/>
            <wp:effectExtent l="0" t="0" r="9525" b="9525"/>
            <wp:docPr id="2" name="Picture 2"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1800225"/>
                    </a:xfrm>
                    <a:prstGeom prst="rect">
                      <a:avLst/>
                    </a:prstGeom>
                    <a:noFill/>
                    <a:ln>
                      <a:noFill/>
                    </a:ln>
                  </pic:spPr>
                </pic:pic>
              </a:graphicData>
            </a:graphic>
          </wp:inline>
        </w:drawing>
      </w:r>
    </w:p>
    <w:p w14:paraId="61377BAA"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17E08323" w14:textId="51A7C6B9" w:rsidR="000D74EF" w:rsidRPr="009C6A91" w:rsidRDefault="000D74EF" w:rsidP="009C6A91">
      <w:pPr>
        <w:tabs>
          <w:tab w:val="left" w:pos="1290"/>
        </w:tabs>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000000" w:themeColor="text1"/>
          <w:sz w:val="26"/>
          <w:szCs w:val="26"/>
        </w:rPr>
        <w:t>BÁO CÁO THỰC TẬP NHẬN THỨC</w:t>
      </w:r>
    </w:p>
    <w:p w14:paraId="30B314EF" w14:textId="77777777"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TÊN ĐỀ TÀI</w:t>
      </w:r>
    </w:p>
    <w:p w14:paraId="294FF95D" w14:textId="5035DAB5"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XÂY DỰNG ỨNG DỤNG QUẢN LÝ</w:t>
      </w:r>
    </w:p>
    <w:p w14:paraId="7C1E31BC" w14:textId="3D1431E3"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VIỆC CHO THUÊ XE MÁY, XE ĐẠP</w:t>
      </w:r>
    </w:p>
    <w:p w14:paraId="1892AC17" w14:textId="5D3128D4" w:rsidR="003F3FCB" w:rsidRPr="009C6A91" w:rsidRDefault="003F3FCB" w:rsidP="009C6A91">
      <w:pPr>
        <w:spacing w:before="120" w:after="60" w:line="360" w:lineRule="auto"/>
        <w:rPr>
          <w:rFonts w:ascii="Times New Roman" w:hAnsi="Times New Roman" w:cs="Times New Roman"/>
          <w:b/>
          <w:color w:val="FF0000"/>
          <w:sz w:val="26"/>
          <w:szCs w:val="26"/>
        </w:rPr>
      </w:pPr>
    </w:p>
    <w:p w14:paraId="56E8C75C" w14:textId="77777777" w:rsidR="004F5C2C"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3F3FCB" w:rsidRPr="009C6A91">
        <w:rPr>
          <w:rFonts w:ascii="Times New Roman" w:hAnsi="Times New Roman" w:cs="Times New Roman"/>
          <w:b/>
          <w:sz w:val="26"/>
          <w:szCs w:val="26"/>
        </w:rPr>
        <w:t xml:space="preserve">GVHD: </w:t>
      </w:r>
      <w:r w:rsidR="000D74EF" w:rsidRPr="009C6A91">
        <w:rPr>
          <w:rFonts w:ascii="Times New Roman" w:hAnsi="Times New Roman" w:cs="Times New Roman"/>
          <w:b/>
          <w:sz w:val="26"/>
          <w:szCs w:val="26"/>
        </w:rPr>
        <w:t>CAO THỊ NHÂM</w:t>
      </w:r>
    </w:p>
    <w:p w14:paraId="0EEF66F2" w14:textId="78DB7BA5"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Nhóm: 05</w:t>
      </w:r>
    </w:p>
    <w:p w14:paraId="114D1CC5" w14:textId="16C85C4C"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Sinh viên thực hiện:</w:t>
      </w:r>
    </w:p>
    <w:p w14:paraId="565576A6" w14:textId="77277498"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bCs/>
          <w:sz w:val="26"/>
          <w:szCs w:val="26"/>
        </w:rPr>
        <w:t xml:space="preserve">Trưởng nhóm: </w:t>
      </w:r>
      <w:r w:rsidRPr="009C6A91">
        <w:rPr>
          <w:rFonts w:ascii="Times New Roman" w:hAnsi="Times New Roman" w:cs="Times New Roman"/>
          <w:sz w:val="26"/>
          <w:szCs w:val="26"/>
          <w:lang w:val="fr-FR"/>
        </w:rPr>
        <w:t>Nguyễn Bá Trường</w:t>
      </w:r>
      <w:r w:rsidR="004F5C2C" w:rsidRPr="009C6A91">
        <w:rPr>
          <w:rFonts w:ascii="Times New Roman" w:hAnsi="Times New Roman" w:cs="Times New Roman"/>
          <w:sz w:val="26"/>
          <w:szCs w:val="26"/>
          <w:lang w:val="fr-FR"/>
        </w:rPr>
        <w:tab/>
      </w:r>
      <w:r w:rsidR="00E24EBF">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27B5AA47" w14:textId="70F17B8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Thành </w:t>
      </w:r>
      <w:r w:rsidR="005C7F83" w:rsidRPr="009C6A91">
        <w:rPr>
          <w:rFonts w:ascii="Times New Roman" w:hAnsi="Times New Roman" w:cs="Times New Roman"/>
          <w:sz w:val="26"/>
          <w:szCs w:val="26"/>
          <w:lang w:val="fr-FR"/>
        </w:rPr>
        <w:t>viên</w:t>
      </w:r>
      <w:r w:rsidRPr="009C6A91">
        <w:rPr>
          <w:rFonts w:ascii="Times New Roman" w:hAnsi="Times New Roman" w:cs="Times New Roman"/>
          <w:sz w:val="26"/>
          <w:szCs w:val="26"/>
          <w:lang w:val="fr-FR"/>
        </w:rPr>
        <w:t>: Lê Thị Diệu Hoài</w:t>
      </w:r>
      <w:r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7F5235D0" w14:textId="7B1D1D91"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Ngọc Trinh</w:t>
      </w:r>
      <w:r w:rsidR="004F5C2C"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0FE76C78" w14:textId="27044BF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Võ Thị Thùy Tiên</w:t>
      </w:r>
      <w:r w:rsidRPr="009C6A91">
        <w:rPr>
          <w:rFonts w:ascii="Times New Roman" w:hAnsi="Times New Roman" w:cs="Times New Roman"/>
          <w:sz w:val="26"/>
          <w:szCs w:val="26"/>
          <w:lang w:val="fr-FR"/>
        </w:rPr>
        <w:tab/>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36A384F7" w14:textId="77777777" w:rsidR="00403A0E" w:rsidRDefault="00341FC4" w:rsidP="00835584">
      <w:pPr>
        <w:spacing w:before="120" w:after="60" w:line="360" w:lineRule="auto"/>
        <w:jc w:val="center"/>
        <w:rPr>
          <w:rFonts w:ascii="Times New Roman" w:hAnsi="Times New Roman" w:cs="Times New Roman"/>
          <w:b/>
          <w:bCs/>
          <w:sz w:val="26"/>
          <w:szCs w:val="26"/>
          <w:lang w:val="fr-FR"/>
        </w:rPr>
        <w:sectPr w:rsidR="00403A0E" w:rsidSect="004F5C2C">
          <w:footerReference w:type="default" r:id="rId13"/>
          <w:pgSz w:w="11906" w:h="16838" w:code="9"/>
          <w:pgMar w:top="1418" w:right="1418" w:bottom="1418" w:left="1985" w:header="720" w:footer="720" w:gutter="0"/>
          <w:pgNumType w:start="1"/>
          <w:cols w:space="720"/>
          <w:docGrid w:linePitch="360"/>
        </w:sectPr>
      </w:pPr>
      <w:r w:rsidRPr="00835584">
        <w:rPr>
          <w:rFonts w:ascii="Times New Roman" w:hAnsi="Times New Roman" w:cs="Times New Roman"/>
          <w:b/>
          <w:bCs/>
          <w:sz w:val="26"/>
          <w:szCs w:val="26"/>
          <w:lang w:val="fr-FR"/>
        </w:rPr>
        <w:t>Đà Nẵng, ngày 30 tháng 6 năm 2021</w:t>
      </w:r>
    </w:p>
    <w:p w14:paraId="294CA482" w14:textId="7F6A9358" w:rsidR="000D74EF" w:rsidRPr="00835584" w:rsidRDefault="000D74EF" w:rsidP="00835584">
      <w:pPr>
        <w:spacing w:before="120" w:after="60" w:line="360" w:lineRule="auto"/>
        <w:jc w:val="center"/>
        <w:rPr>
          <w:rFonts w:ascii="Times New Roman" w:hAnsi="Times New Roman" w:cs="Times New Roman"/>
          <w:b/>
          <w:bCs/>
          <w:sz w:val="26"/>
          <w:szCs w:val="26"/>
          <w:lang w:val="fr-FR"/>
        </w:rPr>
      </w:pPr>
    </w:p>
    <w:p w14:paraId="00178EFA" w14:textId="7D78B36E" w:rsidR="00341FC4" w:rsidRPr="009C6A91" w:rsidRDefault="00341FC4" w:rsidP="00835584">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DANH SÁCH THÀNH VIÊN THAM GIA</w:t>
      </w:r>
    </w:p>
    <w:tbl>
      <w:tblPr>
        <w:tblW w:w="92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310"/>
        <w:gridCol w:w="2250"/>
        <w:gridCol w:w="2904"/>
      </w:tblGrid>
      <w:tr w:rsidR="00341FC4" w:rsidRPr="009C6A91" w14:paraId="71834CBF" w14:textId="77777777" w:rsidTr="008A4297">
        <w:trPr>
          <w:trHeight w:val="695"/>
          <w:jc w:val="center"/>
        </w:trPr>
        <w:tc>
          <w:tcPr>
            <w:tcW w:w="740" w:type="dxa"/>
            <w:noWrap/>
            <w:vAlign w:val="center"/>
          </w:tcPr>
          <w:p w14:paraId="22D4B37C"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TT</w:t>
            </w:r>
          </w:p>
        </w:tc>
        <w:tc>
          <w:tcPr>
            <w:tcW w:w="3310" w:type="dxa"/>
            <w:vAlign w:val="center"/>
          </w:tcPr>
          <w:p w14:paraId="54F66B65"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Họ và tên</w:t>
            </w:r>
          </w:p>
        </w:tc>
        <w:tc>
          <w:tcPr>
            <w:tcW w:w="2250" w:type="dxa"/>
            <w:noWrap/>
            <w:vAlign w:val="center"/>
          </w:tcPr>
          <w:p w14:paraId="0C82F6E2" w14:textId="6F45CFFF"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Lớp</w:t>
            </w:r>
          </w:p>
        </w:tc>
        <w:tc>
          <w:tcPr>
            <w:tcW w:w="2904" w:type="dxa"/>
            <w:noWrap/>
            <w:vAlign w:val="center"/>
          </w:tcPr>
          <w:p w14:paraId="1745F2E1"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Nhiệm vụ</w:t>
            </w:r>
          </w:p>
        </w:tc>
      </w:tr>
      <w:tr w:rsidR="00341FC4" w:rsidRPr="009C6A91" w14:paraId="571104B2" w14:textId="77777777" w:rsidTr="008A4297">
        <w:trPr>
          <w:trHeight w:val="527"/>
          <w:jc w:val="center"/>
        </w:trPr>
        <w:tc>
          <w:tcPr>
            <w:tcW w:w="740" w:type="dxa"/>
            <w:tcBorders>
              <w:bottom w:val="single" w:sz="4" w:space="0" w:color="auto"/>
            </w:tcBorders>
            <w:noWrap/>
            <w:vAlign w:val="center"/>
          </w:tcPr>
          <w:p w14:paraId="55241F44"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1</w:t>
            </w:r>
          </w:p>
        </w:tc>
        <w:tc>
          <w:tcPr>
            <w:tcW w:w="3310" w:type="dxa"/>
            <w:tcBorders>
              <w:bottom w:val="single" w:sz="4" w:space="0" w:color="auto"/>
            </w:tcBorders>
            <w:vAlign w:val="center"/>
          </w:tcPr>
          <w:p w14:paraId="65D0527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Nguyễn Bá Trường</w:t>
            </w:r>
          </w:p>
        </w:tc>
        <w:tc>
          <w:tcPr>
            <w:tcW w:w="2250" w:type="dxa"/>
            <w:tcBorders>
              <w:bottom w:val="single" w:sz="4" w:space="0" w:color="auto"/>
            </w:tcBorders>
            <w:noWrap/>
            <w:vAlign w:val="center"/>
          </w:tcPr>
          <w:p w14:paraId="03F956A3" w14:textId="644955C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tcBorders>
              <w:bottom w:val="single" w:sz="4" w:space="0" w:color="auto"/>
            </w:tcBorders>
            <w:noWrap/>
            <w:vAlign w:val="center"/>
          </w:tcPr>
          <w:p w14:paraId="0F7D5AC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Trưởng nhóm</w:t>
            </w:r>
          </w:p>
        </w:tc>
      </w:tr>
      <w:tr w:rsidR="00341FC4" w:rsidRPr="009C6A91" w14:paraId="49BF0F80" w14:textId="77777777" w:rsidTr="008A4297">
        <w:trPr>
          <w:trHeight w:val="527"/>
          <w:jc w:val="center"/>
        </w:trPr>
        <w:tc>
          <w:tcPr>
            <w:tcW w:w="740" w:type="dxa"/>
            <w:noWrap/>
            <w:vAlign w:val="center"/>
          </w:tcPr>
          <w:p w14:paraId="42EE1088"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2</w:t>
            </w:r>
          </w:p>
        </w:tc>
        <w:tc>
          <w:tcPr>
            <w:tcW w:w="3310" w:type="dxa"/>
            <w:vAlign w:val="center"/>
          </w:tcPr>
          <w:p w14:paraId="41FD1283"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Lê Thị Diệu Hoài</w:t>
            </w:r>
          </w:p>
        </w:tc>
        <w:tc>
          <w:tcPr>
            <w:tcW w:w="2250" w:type="dxa"/>
            <w:noWrap/>
            <w:vAlign w:val="center"/>
          </w:tcPr>
          <w:p w14:paraId="24BC1504" w14:textId="6C6BD18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noWrap/>
            <w:vAlign w:val="center"/>
          </w:tcPr>
          <w:p w14:paraId="5E7F03BB"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4C61170" w14:textId="77777777" w:rsidTr="008A4297">
        <w:trPr>
          <w:trHeight w:val="527"/>
          <w:jc w:val="center"/>
        </w:trPr>
        <w:tc>
          <w:tcPr>
            <w:tcW w:w="740" w:type="dxa"/>
            <w:tcBorders>
              <w:bottom w:val="single" w:sz="4" w:space="0" w:color="auto"/>
            </w:tcBorders>
            <w:noWrap/>
            <w:vAlign w:val="center"/>
          </w:tcPr>
          <w:p w14:paraId="41C270ED"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3</w:t>
            </w:r>
          </w:p>
        </w:tc>
        <w:tc>
          <w:tcPr>
            <w:tcW w:w="3310" w:type="dxa"/>
            <w:tcBorders>
              <w:bottom w:val="single" w:sz="4" w:space="0" w:color="auto"/>
            </w:tcBorders>
            <w:vAlign w:val="center"/>
          </w:tcPr>
          <w:p w14:paraId="5B72FC41"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Trần Ngọc Trinh</w:t>
            </w:r>
          </w:p>
        </w:tc>
        <w:tc>
          <w:tcPr>
            <w:tcW w:w="2250" w:type="dxa"/>
            <w:tcBorders>
              <w:bottom w:val="single" w:sz="4" w:space="0" w:color="auto"/>
            </w:tcBorders>
            <w:noWrap/>
            <w:vAlign w:val="center"/>
          </w:tcPr>
          <w:p w14:paraId="65442061" w14:textId="7F5166DA"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bottom w:val="single" w:sz="4" w:space="0" w:color="auto"/>
            </w:tcBorders>
            <w:noWrap/>
            <w:vAlign w:val="center"/>
          </w:tcPr>
          <w:p w14:paraId="019B101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2374733" w14:textId="77777777" w:rsidTr="008A4297">
        <w:trPr>
          <w:trHeight w:val="527"/>
          <w:jc w:val="center"/>
        </w:trPr>
        <w:tc>
          <w:tcPr>
            <w:tcW w:w="740" w:type="dxa"/>
            <w:tcBorders>
              <w:top w:val="single" w:sz="4" w:space="0" w:color="000000"/>
              <w:left w:val="single" w:sz="4" w:space="0" w:color="000000"/>
              <w:bottom w:val="single" w:sz="4" w:space="0" w:color="auto"/>
              <w:right w:val="single" w:sz="4" w:space="0" w:color="000000"/>
            </w:tcBorders>
            <w:noWrap/>
            <w:vAlign w:val="center"/>
          </w:tcPr>
          <w:p w14:paraId="2D97B48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w:t>
            </w:r>
          </w:p>
        </w:tc>
        <w:tc>
          <w:tcPr>
            <w:tcW w:w="3310" w:type="dxa"/>
            <w:tcBorders>
              <w:top w:val="single" w:sz="4" w:space="0" w:color="000000"/>
              <w:left w:val="single" w:sz="4" w:space="0" w:color="000000"/>
              <w:bottom w:val="single" w:sz="4" w:space="0" w:color="auto"/>
              <w:right w:val="single" w:sz="4" w:space="0" w:color="000000"/>
            </w:tcBorders>
            <w:vAlign w:val="center"/>
          </w:tcPr>
          <w:p w14:paraId="2FF679C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Trần </w:t>
            </w:r>
            <w:r w:rsidRPr="009C6A91">
              <w:rPr>
                <w:rFonts w:ascii="Times New Roman" w:hAnsi="Times New Roman" w:cs="Times New Roman"/>
                <w:sz w:val="26"/>
                <w:szCs w:val="26"/>
              </w:rPr>
              <w:t>Võ Thị Thùy Tiên</w:t>
            </w:r>
          </w:p>
        </w:tc>
        <w:tc>
          <w:tcPr>
            <w:tcW w:w="2250" w:type="dxa"/>
            <w:tcBorders>
              <w:top w:val="single" w:sz="4" w:space="0" w:color="000000"/>
              <w:left w:val="single" w:sz="4" w:space="0" w:color="000000"/>
              <w:bottom w:val="single" w:sz="4" w:space="0" w:color="auto"/>
              <w:right w:val="single" w:sz="4" w:space="0" w:color="000000"/>
            </w:tcBorders>
            <w:noWrap/>
            <w:vAlign w:val="center"/>
          </w:tcPr>
          <w:p w14:paraId="1DAA7C62" w14:textId="70E3B87F"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top w:val="single" w:sz="4" w:space="0" w:color="000000"/>
              <w:left w:val="single" w:sz="4" w:space="0" w:color="000000"/>
              <w:bottom w:val="single" w:sz="4" w:space="0" w:color="auto"/>
              <w:right w:val="single" w:sz="4" w:space="0" w:color="000000"/>
            </w:tcBorders>
            <w:noWrap/>
            <w:vAlign w:val="center"/>
          </w:tcPr>
          <w:p w14:paraId="3072767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bl>
    <w:p w14:paraId="0DB345D0" w14:textId="77777777" w:rsidR="00341FC4" w:rsidRPr="009C6A91" w:rsidRDefault="00341FC4" w:rsidP="009C6A91">
      <w:pPr>
        <w:tabs>
          <w:tab w:val="left" w:pos="2160"/>
        </w:tabs>
        <w:spacing w:before="120" w:after="60" w:line="360" w:lineRule="auto"/>
        <w:rPr>
          <w:rFonts w:ascii="Times New Roman" w:hAnsi="Times New Roman" w:cs="Times New Roman"/>
          <w:sz w:val="26"/>
          <w:szCs w:val="26"/>
        </w:rPr>
      </w:pPr>
    </w:p>
    <w:p w14:paraId="3189E2F7" w14:textId="77777777" w:rsidR="00341FC4" w:rsidRPr="009C6A91" w:rsidRDefault="00341FC4" w:rsidP="009C6A91">
      <w:pPr>
        <w:tabs>
          <w:tab w:val="left" w:pos="2160"/>
        </w:tabs>
        <w:spacing w:before="120" w:after="60" w:line="360" w:lineRule="auto"/>
        <w:rPr>
          <w:rFonts w:ascii="Times New Roman" w:hAnsi="Times New Roman" w:cs="Times New Roman"/>
          <w:b/>
          <w:sz w:val="26"/>
          <w:szCs w:val="26"/>
        </w:rPr>
      </w:pPr>
    </w:p>
    <w:p w14:paraId="7BDAC787" w14:textId="77777777" w:rsidR="00F46359" w:rsidRPr="009C6A91" w:rsidRDefault="00F46359" w:rsidP="009C6A91">
      <w:pPr>
        <w:tabs>
          <w:tab w:val="left" w:pos="2160"/>
        </w:tabs>
        <w:spacing w:before="120" w:after="60" w:line="360" w:lineRule="auto"/>
        <w:rPr>
          <w:rFonts w:ascii="Times New Roman" w:hAnsi="Times New Roman" w:cs="Times New Roman"/>
          <w:sz w:val="26"/>
          <w:szCs w:val="26"/>
        </w:rPr>
      </w:pPr>
    </w:p>
    <w:p w14:paraId="132580C7" w14:textId="77777777" w:rsidR="0001233D" w:rsidRPr="009C6A91" w:rsidRDefault="0001233D" w:rsidP="009C6A91">
      <w:pPr>
        <w:spacing w:before="120" w:after="60" w:line="360" w:lineRule="auto"/>
        <w:rPr>
          <w:rFonts w:ascii="Times New Roman" w:hAnsi="Times New Roman" w:cs="Times New Roman"/>
          <w:sz w:val="26"/>
          <w:szCs w:val="26"/>
        </w:rPr>
      </w:pPr>
    </w:p>
    <w:p w14:paraId="20CA1A27" w14:textId="77777777" w:rsidR="00942293" w:rsidRPr="009C6A91" w:rsidRDefault="00942293" w:rsidP="009C6A91">
      <w:pPr>
        <w:spacing w:before="120" w:after="60" w:line="360" w:lineRule="auto"/>
        <w:rPr>
          <w:rFonts w:ascii="Times New Roman" w:hAnsi="Times New Roman" w:cs="Times New Roman"/>
          <w:sz w:val="26"/>
          <w:szCs w:val="26"/>
        </w:rPr>
      </w:pPr>
    </w:p>
    <w:p w14:paraId="045A0511" w14:textId="77777777" w:rsidR="00942293" w:rsidRPr="009C6A91" w:rsidRDefault="00942293" w:rsidP="009C6A91">
      <w:pPr>
        <w:spacing w:before="120" w:after="60" w:line="360" w:lineRule="auto"/>
        <w:rPr>
          <w:rFonts w:ascii="Times New Roman" w:hAnsi="Times New Roman" w:cs="Times New Roman"/>
          <w:sz w:val="26"/>
          <w:szCs w:val="26"/>
        </w:rPr>
      </w:pPr>
    </w:p>
    <w:p w14:paraId="0C8107D0" w14:textId="77777777" w:rsidR="001E5EFD" w:rsidRPr="009C6A91" w:rsidRDefault="001E5EFD" w:rsidP="009C6A91">
      <w:pPr>
        <w:spacing w:before="120" w:after="60" w:line="360" w:lineRule="auto"/>
        <w:rPr>
          <w:rFonts w:ascii="Times New Roman" w:hAnsi="Times New Roman" w:cs="Times New Roman"/>
          <w:sz w:val="26"/>
          <w:szCs w:val="26"/>
        </w:rPr>
      </w:pPr>
    </w:p>
    <w:p w14:paraId="4D15779A" w14:textId="77777777" w:rsidR="001E5EFD" w:rsidRPr="009C6A91" w:rsidRDefault="001E5EFD" w:rsidP="009C6A91">
      <w:pPr>
        <w:spacing w:before="120" w:after="60" w:line="360" w:lineRule="auto"/>
        <w:rPr>
          <w:rFonts w:ascii="Times New Roman" w:hAnsi="Times New Roman" w:cs="Times New Roman"/>
          <w:b/>
          <w:sz w:val="26"/>
          <w:szCs w:val="26"/>
        </w:rPr>
      </w:pPr>
    </w:p>
    <w:p w14:paraId="4B9A1BE5" w14:textId="77777777" w:rsidR="001E5EFD" w:rsidRPr="009C6A91" w:rsidRDefault="001E5EFD" w:rsidP="009C6A91">
      <w:pPr>
        <w:spacing w:before="120" w:after="60" w:line="360" w:lineRule="auto"/>
        <w:rPr>
          <w:rFonts w:ascii="Times New Roman" w:hAnsi="Times New Roman" w:cs="Times New Roman"/>
          <w:sz w:val="26"/>
          <w:szCs w:val="26"/>
        </w:rPr>
      </w:pPr>
    </w:p>
    <w:p w14:paraId="722D0EEF" w14:textId="77777777" w:rsidR="001E5EFD" w:rsidRPr="009C6A91" w:rsidRDefault="001E5EFD" w:rsidP="009C6A91">
      <w:pPr>
        <w:pStyle w:val="ListParagraph"/>
        <w:spacing w:before="120" w:after="60" w:line="360" w:lineRule="auto"/>
        <w:ind w:left="1080"/>
        <w:rPr>
          <w:rFonts w:ascii="Times New Roman" w:hAnsi="Times New Roman" w:cs="Times New Roman"/>
          <w:sz w:val="26"/>
          <w:szCs w:val="26"/>
        </w:rPr>
      </w:pPr>
    </w:p>
    <w:p w14:paraId="45A2D27F" w14:textId="77777777" w:rsidR="00662FEE" w:rsidRPr="009C6A91" w:rsidRDefault="00662FEE" w:rsidP="009C6A91">
      <w:pPr>
        <w:spacing w:before="120" w:after="60" w:line="360" w:lineRule="auto"/>
        <w:rPr>
          <w:rFonts w:ascii="Times New Roman" w:hAnsi="Times New Roman" w:cs="Times New Roman"/>
          <w:b/>
          <w:sz w:val="26"/>
          <w:szCs w:val="26"/>
        </w:rPr>
      </w:pPr>
    </w:p>
    <w:p w14:paraId="12722CBA" w14:textId="77777777" w:rsidR="00662FEE" w:rsidRPr="009C6A91" w:rsidRDefault="00662FEE" w:rsidP="009C6A91">
      <w:pPr>
        <w:spacing w:before="120" w:after="60" w:line="360" w:lineRule="auto"/>
        <w:rPr>
          <w:rFonts w:ascii="Times New Roman" w:hAnsi="Times New Roman" w:cs="Times New Roman"/>
          <w:b/>
          <w:sz w:val="26"/>
          <w:szCs w:val="26"/>
        </w:rPr>
      </w:pPr>
    </w:p>
    <w:p w14:paraId="412AA633" w14:textId="77777777" w:rsidR="00662FEE" w:rsidRPr="009C6A91" w:rsidRDefault="00662FEE" w:rsidP="009C6A91">
      <w:pPr>
        <w:spacing w:before="120" w:after="60" w:line="360" w:lineRule="auto"/>
        <w:rPr>
          <w:rFonts w:ascii="Times New Roman" w:hAnsi="Times New Roman" w:cs="Times New Roman"/>
          <w:sz w:val="26"/>
          <w:szCs w:val="26"/>
        </w:rPr>
      </w:pPr>
    </w:p>
    <w:p w14:paraId="1C36C912" w14:textId="77777777" w:rsidR="0063148F" w:rsidRPr="009C6A91" w:rsidRDefault="0063148F" w:rsidP="009C6A91">
      <w:pPr>
        <w:spacing w:before="120" w:after="60" w:line="360" w:lineRule="auto"/>
        <w:rPr>
          <w:rFonts w:ascii="Times New Roman" w:hAnsi="Times New Roman" w:cs="Times New Roman"/>
          <w:sz w:val="26"/>
          <w:szCs w:val="26"/>
        </w:rPr>
      </w:pPr>
    </w:p>
    <w:p w14:paraId="7CCC8982" w14:textId="77777777" w:rsidR="0063148F" w:rsidRPr="009C6A91" w:rsidRDefault="0063148F" w:rsidP="009C6A91">
      <w:pPr>
        <w:tabs>
          <w:tab w:val="left" w:pos="2390"/>
        </w:tabs>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p>
    <w:p w14:paraId="4DC4357D" w14:textId="297A501F" w:rsidR="0063148F" w:rsidRPr="009C6A91" w:rsidRDefault="0063148F" w:rsidP="009C6A91">
      <w:pPr>
        <w:spacing w:before="120" w:after="60" w:line="360" w:lineRule="auto"/>
        <w:ind w:left="720"/>
        <w:rPr>
          <w:rFonts w:ascii="Times New Roman" w:hAnsi="Times New Roman" w:cs="Times New Roman"/>
          <w:b/>
          <w:sz w:val="26"/>
          <w:szCs w:val="26"/>
        </w:rPr>
      </w:pPr>
    </w:p>
    <w:p w14:paraId="546078EC" w14:textId="140BD067" w:rsidR="00341FC4" w:rsidRPr="009C6A91" w:rsidRDefault="00341FC4" w:rsidP="009C6A91">
      <w:pPr>
        <w:spacing w:before="120" w:after="60" w:line="360" w:lineRule="auto"/>
        <w:rPr>
          <w:rFonts w:ascii="Times New Roman" w:hAnsi="Times New Roman" w:cs="Times New Roman"/>
          <w:sz w:val="26"/>
          <w:szCs w:val="26"/>
        </w:rPr>
      </w:pPr>
    </w:p>
    <w:p w14:paraId="34C7AA49" w14:textId="32FAC6EC" w:rsidR="00341FC4" w:rsidRPr="009C6A91" w:rsidRDefault="00341FC4" w:rsidP="00835584">
      <w:pPr>
        <w:spacing w:before="120" w:after="60" w:line="360" w:lineRule="auto"/>
        <w:ind w:firstLine="720"/>
        <w:jc w:val="center"/>
        <w:rPr>
          <w:rFonts w:ascii="Times New Roman" w:hAnsi="Times New Roman" w:cs="Times New Roman"/>
          <w:b/>
          <w:sz w:val="26"/>
          <w:szCs w:val="26"/>
        </w:rPr>
      </w:pPr>
      <w:r w:rsidRPr="009C6A91">
        <w:rPr>
          <w:rFonts w:ascii="Times New Roman" w:hAnsi="Times New Roman" w:cs="Times New Roman"/>
          <w:b/>
          <w:sz w:val="26"/>
          <w:szCs w:val="26"/>
        </w:rPr>
        <w:t>LỜI CẢM ƠN</w:t>
      </w:r>
    </w:p>
    <w:p w14:paraId="6ADC8550"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Để hoàn thành bài báo cáo thực tập nhận thức này, chúng em gửi lời cảm ơn sâu sắc đến cô Cao Thị Nhâm và các thầy cô làm công tác hướng dẫn sinh viên trong suốt thời gian mà khóa thực tập diễn ra một cách tận tình.</w:t>
      </w:r>
    </w:p>
    <w:p w14:paraId="28F34341"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Chúng em chân thành cảm ơn quý thầy, cô trong khoa Thống Kê – Tin học, Trường Đại Học Kinh tế - Đại Học Đà Nẵng đã tận tình truyền đạt kiến thức từ những môn đầu tiên chúng em làm quen với lĩnh vực này. Với vốn kiến thức được tiếp thu trong quá trình học không chỉ là nền tảng cho quá trình nghiên cứu dự án mà còn là hành trang để chúng em bước vào đời một cách vững chắc và tự tin.</w:t>
      </w:r>
    </w:p>
    <w:p w14:paraId="1767CB63" w14:textId="7092873C"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Cuối cùng em kính chúc quý thầy, cô luôn dồi dào sức khỏe, đạt được nhiều thành công tốt đẹp trong công việc.</w:t>
      </w:r>
    </w:p>
    <w:p w14:paraId="03F26657"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054CD520"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130393B4" w14:textId="221C5B5A" w:rsidR="00341FC4" w:rsidRPr="009C6A91" w:rsidRDefault="00341FC4" w:rsidP="009C6A91">
      <w:pPr>
        <w:spacing w:before="120" w:after="60" w:line="360" w:lineRule="auto"/>
        <w:ind w:firstLine="720"/>
        <w:rPr>
          <w:rFonts w:ascii="Times New Roman" w:hAnsi="Times New Roman" w:cs="Times New Roman"/>
          <w:sz w:val="26"/>
          <w:szCs w:val="26"/>
        </w:rPr>
      </w:pPr>
    </w:p>
    <w:p w14:paraId="34E93F3F" w14:textId="732C2C86" w:rsidR="00341FC4" w:rsidRPr="009C6A91" w:rsidRDefault="00341FC4" w:rsidP="009C6A91">
      <w:pPr>
        <w:spacing w:before="120" w:after="60" w:line="360" w:lineRule="auto"/>
        <w:ind w:firstLine="720"/>
        <w:rPr>
          <w:rFonts w:ascii="Times New Roman" w:hAnsi="Times New Roman" w:cs="Times New Roman"/>
          <w:sz w:val="26"/>
          <w:szCs w:val="26"/>
        </w:rPr>
      </w:pPr>
    </w:p>
    <w:p w14:paraId="00B50C51" w14:textId="3CA627D0" w:rsidR="00341FC4" w:rsidRPr="009C6A91" w:rsidRDefault="00341FC4" w:rsidP="009C6A91">
      <w:pPr>
        <w:spacing w:before="120" w:after="60" w:line="360" w:lineRule="auto"/>
        <w:ind w:firstLine="720"/>
        <w:rPr>
          <w:rFonts w:ascii="Times New Roman" w:hAnsi="Times New Roman" w:cs="Times New Roman"/>
          <w:sz w:val="26"/>
          <w:szCs w:val="26"/>
        </w:rPr>
      </w:pPr>
    </w:p>
    <w:p w14:paraId="4D522CBB" w14:textId="648AE2E4" w:rsidR="00341FC4" w:rsidRPr="009C6A91" w:rsidRDefault="00341FC4" w:rsidP="009C6A91">
      <w:pPr>
        <w:spacing w:before="120" w:after="60" w:line="360" w:lineRule="auto"/>
        <w:ind w:firstLine="720"/>
        <w:rPr>
          <w:rFonts w:ascii="Times New Roman" w:hAnsi="Times New Roman" w:cs="Times New Roman"/>
          <w:sz w:val="26"/>
          <w:szCs w:val="26"/>
        </w:rPr>
      </w:pPr>
    </w:p>
    <w:p w14:paraId="3F2F2051" w14:textId="0DF794F3" w:rsidR="00341FC4" w:rsidRPr="009C6A91" w:rsidRDefault="00341FC4" w:rsidP="009C6A91">
      <w:pPr>
        <w:spacing w:before="120" w:after="60" w:line="360" w:lineRule="auto"/>
        <w:ind w:firstLine="720"/>
        <w:rPr>
          <w:rFonts w:ascii="Times New Roman" w:hAnsi="Times New Roman" w:cs="Times New Roman"/>
          <w:sz w:val="26"/>
          <w:szCs w:val="26"/>
        </w:rPr>
      </w:pPr>
    </w:p>
    <w:p w14:paraId="6E19F9BA" w14:textId="758E5166" w:rsidR="00341FC4" w:rsidRPr="009C6A91" w:rsidRDefault="00341FC4" w:rsidP="009C6A91">
      <w:pPr>
        <w:spacing w:before="120" w:after="60" w:line="360" w:lineRule="auto"/>
        <w:ind w:firstLine="720"/>
        <w:rPr>
          <w:rFonts w:ascii="Times New Roman" w:hAnsi="Times New Roman" w:cs="Times New Roman"/>
          <w:sz w:val="26"/>
          <w:szCs w:val="26"/>
        </w:rPr>
      </w:pPr>
    </w:p>
    <w:p w14:paraId="6FD5A792" w14:textId="728A6D12" w:rsidR="00341FC4" w:rsidRPr="009C6A91" w:rsidRDefault="00341FC4" w:rsidP="009C6A91">
      <w:pPr>
        <w:spacing w:before="120" w:after="60" w:line="360" w:lineRule="auto"/>
        <w:ind w:firstLine="720"/>
        <w:rPr>
          <w:rFonts w:ascii="Times New Roman" w:hAnsi="Times New Roman" w:cs="Times New Roman"/>
          <w:sz w:val="26"/>
          <w:szCs w:val="26"/>
        </w:rPr>
      </w:pPr>
    </w:p>
    <w:p w14:paraId="43872E12" w14:textId="33FF3CFC" w:rsidR="00341FC4" w:rsidRPr="009C6A91" w:rsidRDefault="00341FC4" w:rsidP="009C6A91">
      <w:pPr>
        <w:spacing w:before="120" w:after="60" w:line="360" w:lineRule="auto"/>
        <w:ind w:firstLine="720"/>
        <w:rPr>
          <w:rFonts w:ascii="Times New Roman" w:hAnsi="Times New Roman" w:cs="Times New Roman"/>
          <w:sz w:val="26"/>
          <w:szCs w:val="26"/>
        </w:rPr>
      </w:pPr>
    </w:p>
    <w:p w14:paraId="61D35E38" w14:textId="04D27FE9" w:rsidR="00341FC4" w:rsidRPr="009C6A91" w:rsidRDefault="00341FC4" w:rsidP="009C6A91">
      <w:pPr>
        <w:spacing w:before="120" w:after="60" w:line="360" w:lineRule="auto"/>
        <w:ind w:firstLine="720"/>
        <w:rPr>
          <w:rFonts w:ascii="Times New Roman" w:hAnsi="Times New Roman" w:cs="Times New Roman"/>
          <w:sz w:val="26"/>
          <w:szCs w:val="26"/>
        </w:rPr>
      </w:pPr>
    </w:p>
    <w:p w14:paraId="1A81C0E6" w14:textId="7059590E" w:rsidR="00341FC4" w:rsidRDefault="00341FC4" w:rsidP="009C6A91">
      <w:pPr>
        <w:spacing w:before="120" w:after="60" w:line="360" w:lineRule="auto"/>
        <w:ind w:firstLine="720"/>
        <w:rPr>
          <w:rFonts w:ascii="Times New Roman" w:hAnsi="Times New Roman" w:cs="Times New Roman"/>
          <w:sz w:val="26"/>
          <w:szCs w:val="26"/>
        </w:rPr>
      </w:pPr>
    </w:p>
    <w:p w14:paraId="2EBA5557" w14:textId="33FE3751" w:rsidR="00835584" w:rsidRDefault="00835584" w:rsidP="009C6A91">
      <w:pPr>
        <w:spacing w:before="120" w:after="60" w:line="360" w:lineRule="auto"/>
        <w:ind w:firstLine="720"/>
        <w:rPr>
          <w:rFonts w:ascii="Times New Roman" w:hAnsi="Times New Roman" w:cs="Times New Roman"/>
          <w:sz w:val="26"/>
          <w:szCs w:val="26"/>
        </w:rPr>
      </w:pPr>
    </w:p>
    <w:p w14:paraId="3A9CE742" w14:textId="77777777" w:rsidR="00835584" w:rsidRPr="009C6A91" w:rsidRDefault="00835584" w:rsidP="009C6A91">
      <w:pPr>
        <w:spacing w:before="120" w:after="60" w:line="360" w:lineRule="auto"/>
        <w:ind w:firstLine="720"/>
        <w:rPr>
          <w:rFonts w:ascii="Times New Roman" w:hAnsi="Times New Roman" w:cs="Times New Roman"/>
          <w:sz w:val="26"/>
          <w:szCs w:val="26"/>
        </w:rPr>
      </w:pPr>
    </w:p>
    <w:p w14:paraId="4E45F74B" w14:textId="4D09C778" w:rsidR="00341FC4" w:rsidRPr="009C6A91" w:rsidRDefault="00341FC4" w:rsidP="009C6A91">
      <w:pPr>
        <w:spacing w:before="120" w:after="60" w:line="360" w:lineRule="auto"/>
        <w:ind w:firstLine="720"/>
        <w:rPr>
          <w:rFonts w:ascii="Times New Roman" w:hAnsi="Times New Roman" w:cs="Times New Roman"/>
          <w:b/>
          <w:sz w:val="26"/>
          <w:szCs w:val="26"/>
        </w:rPr>
      </w:pPr>
      <w:r w:rsidRPr="009C6A91">
        <w:rPr>
          <w:rFonts w:ascii="Times New Roman" w:hAnsi="Times New Roman" w:cs="Times New Roman"/>
          <w:b/>
          <w:sz w:val="26"/>
          <w:szCs w:val="26"/>
        </w:rPr>
        <w:t xml:space="preserve">                              </w:t>
      </w:r>
      <w:r w:rsidR="008A4297">
        <w:rPr>
          <w:rFonts w:ascii="Times New Roman" w:hAnsi="Times New Roman" w:cs="Times New Roman"/>
          <w:b/>
          <w:sz w:val="26"/>
          <w:szCs w:val="26"/>
        </w:rPr>
        <w:t xml:space="preserve">     </w:t>
      </w:r>
      <w:r w:rsidRPr="009C6A91">
        <w:rPr>
          <w:rFonts w:ascii="Times New Roman" w:hAnsi="Times New Roman" w:cs="Times New Roman"/>
          <w:b/>
          <w:sz w:val="26"/>
          <w:szCs w:val="26"/>
        </w:rPr>
        <w:t xml:space="preserve">  LỜI CAM ĐOAN</w:t>
      </w:r>
    </w:p>
    <w:p w14:paraId="6D2CE065" w14:textId="65947F03"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Bài báo cáo thực tập với đề tài “</w:t>
      </w:r>
      <w:r w:rsidRPr="009C6A91">
        <w:rPr>
          <w:rFonts w:ascii="Times New Roman" w:hAnsi="Times New Roman" w:cs="Times New Roman"/>
          <w:i/>
          <w:sz w:val="26"/>
          <w:szCs w:val="26"/>
        </w:rPr>
        <w:t>Xây dựng ứng dụng quản lý việc cho thuê xe máy, xe đạp</w:t>
      </w:r>
      <w:r w:rsidRPr="009C6A91">
        <w:rPr>
          <w:rFonts w:ascii="Times New Roman" w:hAnsi="Times New Roman" w:cs="Times New Roman"/>
          <w:sz w:val="26"/>
          <w:szCs w:val="26"/>
        </w:rPr>
        <w:t>” là công trình nghiên cứu của nhóm em dưới sự hướng dẫn của giảng viên Cao Thị Nhâm. Không có bất cứ sự sao chép của bất kì các cá nhân khác. Nội dung của bài báo cáo thực tập này là sản phẩm mà nhóm em đã nghiên cứu trong thời gian qua. Kết quả được trình bày trong báo cáo là hoàn toàn trung thực. Nhóm em xin hoàn toàn chịu trách nhiệm về lời cam đoan này.</w:t>
      </w:r>
    </w:p>
    <w:p w14:paraId="6DA96EF6" w14:textId="77777777" w:rsidR="00341FC4" w:rsidRPr="009C6A91" w:rsidRDefault="00341FC4" w:rsidP="009C6A91">
      <w:pPr>
        <w:spacing w:before="120" w:after="60" w:line="360" w:lineRule="auto"/>
        <w:ind w:firstLine="720"/>
        <w:jc w:val="both"/>
        <w:rPr>
          <w:rFonts w:ascii="Times New Roman" w:hAnsi="Times New Roman" w:cs="Times New Roman"/>
          <w:b/>
          <w:bCs/>
          <w:sz w:val="26"/>
          <w:szCs w:val="26"/>
        </w:rPr>
      </w:pPr>
    </w:p>
    <w:p w14:paraId="1812BF57" w14:textId="77777777" w:rsidR="00341FC4" w:rsidRPr="009C6A91" w:rsidRDefault="00341FC4" w:rsidP="009C6A91">
      <w:pPr>
        <w:spacing w:before="120" w:after="60" w:line="360" w:lineRule="auto"/>
        <w:ind w:firstLine="720"/>
        <w:rPr>
          <w:rFonts w:ascii="Times New Roman" w:hAnsi="Times New Roman" w:cs="Times New Roman"/>
          <w:b/>
          <w:bCs/>
          <w:sz w:val="26"/>
          <w:szCs w:val="26"/>
        </w:rPr>
      </w:pPr>
    </w:p>
    <w:p w14:paraId="5796D38A" w14:textId="503E48BF" w:rsidR="00341FC4" w:rsidRPr="009C6A91" w:rsidRDefault="00341FC4" w:rsidP="009C6A91">
      <w:pPr>
        <w:spacing w:before="120" w:after="60" w:line="360" w:lineRule="auto"/>
        <w:ind w:firstLine="720"/>
        <w:rPr>
          <w:rFonts w:ascii="Times New Roman" w:hAnsi="Times New Roman" w:cs="Times New Roman"/>
          <w:sz w:val="26"/>
          <w:szCs w:val="26"/>
        </w:rPr>
      </w:pPr>
    </w:p>
    <w:p w14:paraId="0079ABA5" w14:textId="56BA8DC4" w:rsidR="00341FC4" w:rsidRPr="009C6A91" w:rsidRDefault="00341FC4" w:rsidP="009C6A91">
      <w:pPr>
        <w:spacing w:before="120" w:after="60" w:line="360" w:lineRule="auto"/>
        <w:ind w:firstLine="720"/>
        <w:rPr>
          <w:rFonts w:ascii="Times New Roman" w:hAnsi="Times New Roman" w:cs="Times New Roman"/>
          <w:sz w:val="26"/>
          <w:szCs w:val="26"/>
        </w:rPr>
      </w:pPr>
    </w:p>
    <w:p w14:paraId="4DDD7437" w14:textId="43C04962" w:rsidR="00341FC4" w:rsidRPr="009C6A91" w:rsidRDefault="00341FC4" w:rsidP="009C6A91">
      <w:pPr>
        <w:spacing w:before="120" w:after="60" w:line="360" w:lineRule="auto"/>
        <w:ind w:firstLine="720"/>
        <w:rPr>
          <w:rFonts w:ascii="Times New Roman" w:hAnsi="Times New Roman" w:cs="Times New Roman"/>
          <w:sz w:val="26"/>
          <w:szCs w:val="26"/>
        </w:rPr>
      </w:pPr>
    </w:p>
    <w:p w14:paraId="42CC018E" w14:textId="27646CF8" w:rsidR="00341FC4" w:rsidRPr="009C6A91" w:rsidRDefault="00341FC4" w:rsidP="009C6A91">
      <w:pPr>
        <w:spacing w:before="120" w:after="60" w:line="360" w:lineRule="auto"/>
        <w:ind w:firstLine="720"/>
        <w:rPr>
          <w:rFonts w:ascii="Times New Roman" w:hAnsi="Times New Roman" w:cs="Times New Roman"/>
          <w:sz w:val="26"/>
          <w:szCs w:val="26"/>
        </w:rPr>
      </w:pPr>
    </w:p>
    <w:p w14:paraId="52B52B67" w14:textId="0CD980B7" w:rsidR="00341FC4" w:rsidRPr="009C6A91" w:rsidRDefault="00341FC4" w:rsidP="009C6A91">
      <w:pPr>
        <w:spacing w:before="120" w:after="60" w:line="360" w:lineRule="auto"/>
        <w:ind w:firstLine="720"/>
        <w:rPr>
          <w:rFonts w:ascii="Times New Roman" w:hAnsi="Times New Roman" w:cs="Times New Roman"/>
          <w:sz w:val="26"/>
          <w:szCs w:val="26"/>
        </w:rPr>
      </w:pPr>
    </w:p>
    <w:p w14:paraId="0F2BB22B" w14:textId="1A5ECC41" w:rsidR="00341FC4" w:rsidRPr="009C6A91" w:rsidRDefault="00341FC4" w:rsidP="009C6A91">
      <w:pPr>
        <w:spacing w:before="120" w:after="60" w:line="360" w:lineRule="auto"/>
        <w:rPr>
          <w:rFonts w:ascii="Times New Roman" w:hAnsi="Times New Roman" w:cs="Times New Roman"/>
          <w:sz w:val="26"/>
          <w:szCs w:val="26"/>
        </w:rPr>
      </w:pPr>
    </w:p>
    <w:p w14:paraId="41CE88AB" w14:textId="2B5DE4A9" w:rsidR="00341FC4" w:rsidRPr="009C6A91" w:rsidRDefault="00341FC4" w:rsidP="009C6A91">
      <w:pPr>
        <w:spacing w:before="120" w:after="60" w:line="360" w:lineRule="auto"/>
        <w:rPr>
          <w:rFonts w:ascii="Times New Roman" w:hAnsi="Times New Roman" w:cs="Times New Roman"/>
          <w:sz w:val="26"/>
          <w:szCs w:val="26"/>
        </w:rPr>
      </w:pPr>
    </w:p>
    <w:p w14:paraId="4C19E762" w14:textId="18CE7917" w:rsidR="00341FC4" w:rsidRPr="009C6A91" w:rsidRDefault="00341FC4" w:rsidP="009C6A91">
      <w:pPr>
        <w:spacing w:before="120" w:after="60" w:line="360" w:lineRule="auto"/>
        <w:rPr>
          <w:rFonts w:ascii="Times New Roman" w:hAnsi="Times New Roman" w:cs="Times New Roman"/>
          <w:sz w:val="26"/>
          <w:szCs w:val="26"/>
        </w:rPr>
      </w:pPr>
    </w:p>
    <w:p w14:paraId="44081CB4" w14:textId="06420BD2" w:rsidR="00341FC4" w:rsidRPr="009C6A91" w:rsidRDefault="00341FC4" w:rsidP="009C6A91">
      <w:pPr>
        <w:spacing w:before="120" w:after="60" w:line="360" w:lineRule="auto"/>
        <w:rPr>
          <w:rFonts w:ascii="Times New Roman" w:hAnsi="Times New Roman" w:cs="Times New Roman"/>
          <w:sz w:val="26"/>
          <w:szCs w:val="26"/>
        </w:rPr>
      </w:pPr>
    </w:p>
    <w:p w14:paraId="2ECC3661" w14:textId="6B4EFED4" w:rsidR="00341FC4" w:rsidRPr="009C6A91" w:rsidRDefault="00341FC4" w:rsidP="009C6A91">
      <w:pPr>
        <w:spacing w:before="120" w:after="60" w:line="360" w:lineRule="auto"/>
        <w:rPr>
          <w:rFonts w:ascii="Times New Roman" w:hAnsi="Times New Roman" w:cs="Times New Roman"/>
          <w:sz w:val="26"/>
          <w:szCs w:val="26"/>
        </w:rPr>
      </w:pPr>
    </w:p>
    <w:p w14:paraId="5092F1D1" w14:textId="3053C0DC" w:rsidR="00341FC4" w:rsidRPr="009C6A91" w:rsidRDefault="00341FC4" w:rsidP="009C6A91">
      <w:pPr>
        <w:spacing w:before="120" w:after="60" w:line="360" w:lineRule="auto"/>
        <w:rPr>
          <w:rFonts w:ascii="Times New Roman" w:hAnsi="Times New Roman" w:cs="Times New Roman"/>
          <w:sz w:val="26"/>
          <w:szCs w:val="26"/>
        </w:rPr>
      </w:pPr>
    </w:p>
    <w:p w14:paraId="181A7AE9" w14:textId="4AE9FEF5" w:rsidR="00341FC4" w:rsidRPr="009C6A91" w:rsidRDefault="00341FC4" w:rsidP="009C6A91">
      <w:pPr>
        <w:spacing w:before="120" w:after="60" w:line="360" w:lineRule="auto"/>
        <w:rPr>
          <w:rFonts w:ascii="Times New Roman" w:hAnsi="Times New Roman" w:cs="Times New Roman"/>
          <w:sz w:val="26"/>
          <w:szCs w:val="26"/>
        </w:rPr>
      </w:pPr>
    </w:p>
    <w:p w14:paraId="0DE6CD55" w14:textId="4829104B" w:rsidR="00341FC4" w:rsidRDefault="00341FC4" w:rsidP="009C6A91">
      <w:pPr>
        <w:spacing w:before="120" w:after="60" w:line="360" w:lineRule="auto"/>
        <w:rPr>
          <w:rFonts w:ascii="Times New Roman" w:hAnsi="Times New Roman" w:cs="Times New Roman"/>
          <w:sz w:val="26"/>
          <w:szCs w:val="26"/>
        </w:rPr>
      </w:pPr>
    </w:p>
    <w:p w14:paraId="6A62E3F0" w14:textId="77777777" w:rsidR="00835584" w:rsidRPr="009C6A91" w:rsidRDefault="00835584" w:rsidP="009C6A91">
      <w:pPr>
        <w:spacing w:before="120" w:after="60" w:line="360" w:lineRule="auto"/>
        <w:rPr>
          <w:rFonts w:ascii="Times New Roman" w:hAnsi="Times New Roman" w:cs="Times New Roman"/>
          <w:sz w:val="26"/>
          <w:szCs w:val="26"/>
        </w:rPr>
      </w:pPr>
    </w:p>
    <w:p w14:paraId="7AEA2C5A" w14:textId="176FC542" w:rsidR="00341FC4" w:rsidRPr="009C6A91" w:rsidRDefault="00341FC4" w:rsidP="009C6A91">
      <w:pPr>
        <w:tabs>
          <w:tab w:val="left" w:pos="274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36F72D0F" w14:textId="4E6B2B65" w:rsidR="00835584" w:rsidRDefault="007A66C7" w:rsidP="00503574">
      <w:pPr>
        <w:keepNext/>
        <w:spacing w:before="120" w:after="60" w:line="360" w:lineRule="auto"/>
        <w:jc w:val="center"/>
        <w:outlineLvl w:val="0"/>
        <w:rPr>
          <w:rFonts w:ascii="Times New Roman" w:eastAsia="Times New Roman" w:hAnsi="Times New Roman" w:cs="Times New Roman"/>
          <w:b/>
          <w:bCs/>
          <w:caps/>
          <w:kern w:val="32"/>
          <w:sz w:val="26"/>
          <w:szCs w:val="26"/>
        </w:rPr>
      </w:pPr>
      <w:bookmarkStart w:id="0" w:name="_Toc74999870"/>
      <w:bookmarkStart w:id="1" w:name="_Toc76474527"/>
      <w:r w:rsidRPr="009C6A91">
        <w:rPr>
          <w:rFonts w:ascii="Times New Roman" w:eastAsia="Times New Roman" w:hAnsi="Times New Roman" w:cs="Times New Roman"/>
          <w:b/>
          <w:bCs/>
          <w:caps/>
          <w:kern w:val="32"/>
          <w:sz w:val="26"/>
          <w:szCs w:val="26"/>
        </w:rPr>
        <w:lastRenderedPageBreak/>
        <w:t>MỤC LỤC</w:t>
      </w:r>
      <w:bookmarkEnd w:id="0"/>
      <w:bookmarkEnd w:id="1"/>
    </w:p>
    <w:sdt>
      <w:sdtPr>
        <w:rPr>
          <w:rFonts w:asciiTheme="minorHAnsi" w:eastAsiaTheme="minorHAnsi" w:hAnsiTheme="minorHAnsi" w:cstheme="minorBidi"/>
          <w:color w:val="auto"/>
          <w:sz w:val="22"/>
          <w:szCs w:val="22"/>
        </w:rPr>
        <w:id w:val="521440596"/>
        <w:docPartObj>
          <w:docPartGallery w:val="Table of Contents"/>
          <w:docPartUnique/>
        </w:docPartObj>
      </w:sdtPr>
      <w:sdtEndPr>
        <w:rPr>
          <w:b/>
          <w:bCs/>
          <w:noProof/>
        </w:rPr>
      </w:sdtEndPr>
      <w:sdtContent>
        <w:p w14:paraId="144E1BC2" w14:textId="635CA8D7" w:rsidR="00A0569A" w:rsidRDefault="00A0569A">
          <w:pPr>
            <w:pStyle w:val="TOCHeading"/>
          </w:pPr>
        </w:p>
        <w:p w14:paraId="7FC2DAF7" w14:textId="7913995E" w:rsidR="00A0569A" w:rsidRPr="00E24EBF" w:rsidRDefault="00A0569A">
          <w:pPr>
            <w:pStyle w:val="TOC1"/>
            <w:tabs>
              <w:tab w:val="right" w:leader="dot" w:pos="8493"/>
            </w:tabs>
            <w:rPr>
              <w:rFonts w:eastAsiaTheme="minorEastAsia"/>
              <w:noProof/>
              <w:sz w:val="24"/>
              <w:szCs w:val="24"/>
              <w:lang w:eastAsia="ja-JP"/>
            </w:rPr>
          </w:pPr>
          <w:r>
            <w:fldChar w:fldCharType="begin"/>
          </w:r>
          <w:r>
            <w:instrText xml:space="preserve"> TOC \o "1-3" \h \z \u </w:instrText>
          </w:r>
          <w:r>
            <w:fldChar w:fldCharType="separate"/>
          </w:r>
          <w:hyperlink w:anchor="_Toc76474527" w:history="1">
            <w:r w:rsidRPr="00E24EBF">
              <w:rPr>
                <w:rStyle w:val="Hyperlink"/>
                <w:rFonts w:ascii="Times New Roman" w:eastAsia="Times New Roman" w:hAnsi="Times New Roman" w:cs="Times New Roman"/>
                <w:b/>
                <w:bCs/>
                <w:caps/>
                <w:noProof/>
                <w:kern w:val="32"/>
                <w:sz w:val="24"/>
                <w:szCs w:val="24"/>
              </w:rPr>
              <w:t>MỤC LỤC</w:t>
            </w:r>
            <w:r w:rsidRPr="00E24EBF">
              <w:rPr>
                <w:noProof/>
                <w:webHidden/>
                <w:sz w:val="24"/>
                <w:szCs w:val="24"/>
              </w:rPr>
              <w:tab/>
            </w:r>
            <w:r w:rsidRPr="00E24EBF">
              <w:rPr>
                <w:noProof/>
                <w:webHidden/>
                <w:sz w:val="24"/>
                <w:szCs w:val="24"/>
              </w:rPr>
              <w:fldChar w:fldCharType="begin"/>
            </w:r>
            <w:r w:rsidRPr="00E24EBF">
              <w:rPr>
                <w:noProof/>
                <w:webHidden/>
                <w:sz w:val="24"/>
                <w:szCs w:val="24"/>
              </w:rPr>
              <w:instrText xml:space="preserve"> PAGEREF _Toc76474527 \h </w:instrText>
            </w:r>
            <w:r w:rsidRPr="00E24EBF">
              <w:rPr>
                <w:noProof/>
                <w:webHidden/>
                <w:sz w:val="24"/>
                <w:szCs w:val="24"/>
              </w:rPr>
            </w:r>
            <w:r w:rsidRPr="00E24EBF">
              <w:rPr>
                <w:noProof/>
                <w:webHidden/>
                <w:sz w:val="24"/>
                <w:szCs w:val="24"/>
              </w:rPr>
              <w:fldChar w:fldCharType="separate"/>
            </w:r>
            <w:r w:rsidRPr="00E24EBF">
              <w:rPr>
                <w:noProof/>
                <w:webHidden/>
                <w:sz w:val="24"/>
                <w:szCs w:val="24"/>
              </w:rPr>
              <w:t>iv</w:t>
            </w:r>
            <w:r w:rsidRPr="00E24EBF">
              <w:rPr>
                <w:noProof/>
                <w:webHidden/>
                <w:sz w:val="24"/>
                <w:szCs w:val="24"/>
              </w:rPr>
              <w:fldChar w:fldCharType="end"/>
            </w:r>
          </w:hyperlink>
        </w:p>
        <w:p w14:paraId="71573E19" w14:textId="2950E4A6" w:rsidR="00A0569A" w:rsidRPr="00E24EBF" w:rsidRDefault="00C92F57">
          <w:pPr>
            <w:pStyle w:val="TOC1"/>
            <w:tabs>
              <w:tab w:val="right" w:leader="dot" w:pos="8493"/>
            </w:tabs>
            <w:rPr>
              <w:rFonts w:eastAsiaTheme="minorEastAsia"/>
              <w:noProof/>
              <w:sz w:val="24"/>
              <w:szCs w:val="24"/>
              <w:lang w:eastAsia="ja-JP"/>
            </w:rPr>
          </w:pPr>
          <w:hyperlink w:anchor="_Toc76474528" w:history="1">
            <w:r w:rsidR="00A0569A" w:rsidRPr="00E24EBF">
              <w:rPr>
                <w:rStyle w:val="Hyperlink"/>
                <w:rFonts w:ascii="Times New Roman" w:eastAsia="Times New Roman" w:hAnsi="Times New Roman" w:cs="Times New Roman"/>
                <w:b/>
                <w:bCs/>
                <w:smallCaps/>
                <w:noProof/>
                <w:kern w:val="32"/>
                <w:sz w:val="24"/>
                <w:szCs w:val="24"/>
              </w:rPr>
              <w:t>DANH MỤC HÌNH ẢNH</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w:t>
            </w:r>
            <w:r w:rsidR="00A0569A" w:rsidRPr="00E24EBF">
              <w:rPr>
                <w:noProof/>
                <w:webHidden/>
                <w:sz w:val="24"/>
                <w:szCs w:val="24"/>
              </w:rPr>
              <w:fldChar w:fldCharType="end"/>
            </w:r>
          </w:hyperlink>
        </w:p>
        <w:p w14:paraId="3AF63566" w14:textId="55767BE8" w:rsidR="00A0569A" w:rsidRPr="00E24EBF" w:rsidRDefault="00C92F57">
          <w:pPr>
            <w:pStyle w:val="TOC1"/>
            <w:tabs>
              <w:tab w:val="right" w:leader="dot" w:pos="8493"/>
            </w:tabs>
            <w:rPr>
              <w:rFonts w:eastAsiaTheme="minorEastAsia"/>
              <w:noProof/>
              <w:sz w:val="24"/>
              <w:szCs w:val="24"/>
              <w:lang w:eastAsia="ja-JP"/>
            </w:rPr>
          </w:pPr>
          <w:hyperlink w:anchor="_Toc76474529" w:history="1">
            <w:r w:rsidR="00A0569A" w:rsidRPr="00E24EBF">
              <w:rPr>
                <w:rStyle w:val="Hyperlink"/>
                <w:rFonts w:ascii="Times New Roman" w:eastAsia="MS Gothic" w:hAnsi="Times New Roman" w:cs="Times New Roman"/>
                <w:b/>
                <w:noProof/>
                <w:spacing w:val="-10"/>
                <w:kern w:val="28"/>
                <w:sz w:val="24"/>
                <w:szCs w:val="24"/>
              </w:rPr>
              <w:t>DANH MỤC CÁC TỪ VIẾT TẮT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vi</w:t>
            </w:r>
            <w:r w:rsidR="00A0569A" w:rsidRPr="00E24EBF">
              <w:rPr>
                <w:noProof/>
                <w:webHidden/>
                <w:sz w:val="24"/>
                <w:szCs w:val="24"/>
              </w:rPr>
              <w:fldChar w:fldCharType="end"/>
            </w:r>
          </w:hyperlink>
        </w:p>
        <w:p w14:paraId="126B6EB0" w14:textId="66569C88" w:rsidR="00A0569A" w:rsidRPr="00E24EBF" w:rsidRDefault="00C92F57">
          <w:pPr>
            <w:pStyle w:val="TOC1"/>
            <w:tabs>
              <w:tab w:val="right" w:leader="dot" w:pos="8493"/>
            </w:tabs>
            <w:rPr>
              <w:rFonts w:eastAsiaTheme="minorEastAsia"/>
              <w:noProof/>
              <w:sz w:val="24"/>
              <w:szCs w:val="24"/>
              <w:lang w:eastAsia="ja-JP"/>
            </w:rPr>
          </w:pPr>
          <w:hyperlink w:anchor="_Toc76474530" w:history="1">
            <w:r w:rsidR="00A0569A" w:rsidRPr="00E24EBF">
              <w:rPr>
                <w:rStyle w:val="Hyperlink"/>
                <w:rFonts w:ascii="Times New Roman" w:hAnsi="Times New Roman" w:cs="Times New Roman"/>
                <w:b/>
                <w:bCs/>
                <w:noProof/>
                <w:sz w:val="24"/>
                <w:szCs w:val="24"/>
                <w:lang w:val="de-DE"/>
              </w:rPr>
              <w:t>LỜI MỞ ĐẦU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w:t>
            </w:r>
            <w:r w:rsidR="00A0569A" w:rsidRPr="00E24EBF">
              <w:rPr>
                <w:noProof/>
                <w:webHidden/>
                <w:sz w:val="24"/>
                <w:szCs w:val="24"/>
              </w:rPr>
              <w:fldChar w:fldCharType="end"/>
            </w:r>
          </w:hyperlink>
        </w:p>
        <w:p w14:paraId="3E82073E" w14:textId="191EF3A0" w:rsidR="00A0569A" w:rsidRPr="00E24EBF" w:rsidRDefault="00C92F57">
          <w:pPr>
            <w:pStyle w:val="TOC1"/>
            <w:tabs>
              <w:tab w:val="right" w:leader="dot" w:pos="8493"/>
            </w:tabs>
            <w:rPr>
              <w:rFonts w:eastAsiaTheme="minorEastAsia"/>
              <w:noProof/>
              <w:sz w:val="24"/>
              <w:szCs w:val="24"/>
              <w:lang w:eastAsia="ja-JP"/>
            </w:rPr>
          </w:pPr>
          <w:hyperlink w:anchor="_Toc76474531" w:history="1">
            <w:r w:rsidR="00A0569A" w:rsidRPr="00E24EBF">
              <w:rPr>
                <w:rStyle w:val="Hyperlink"/>
                <w:rFonts w:ascii="Times New Roman" w:hAnsi="Times New Roman" w:cs="Times New Roman"/>
                <w:b/>
                <w:bCs/>
                <w:noProof/>
                <w:sz w:val="24"/>
                <w:szCs w:val="24"/>
                <w:lang w:val="de-DE"/>
              </w:rPr>
              <w:t>CHƯƠNG 1:CƠ SỞ LÝ THUYẾT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1D5C9CEF" w14:textId="480F52AB" w:rsidR="00A0569A" w:rsidRPr="00E24EBF" w:rsidRDefault="00C92F57">
          <w:pPr>
            <w:pStyle w:val="TOC2"/>
            <w:tabs>
              <w:tab w:val="right" w:leader="dot" w:pos="8493"/>
            </w:tabs>
            <w:rPr>
              <w:rFonts w:eastAsiaTheme="minorEastAsia"/>
              <w:noProof/>
              <w:sz w:val="24"/>
              <w:szCs w:val="24"/>
              <w:lang w:eastAsia="ja-JP"/>
            </w:rPr>
          </w:pPr>
          <w:hyperlink w:anchor="_Toc76474532" w:history="1">
            <w:r w:rsidR="00A0569A" w:rsidRPr="00E24EBF">
              <w:rPr>
                <w:rStyle w:val="Hyperlink"/>
                <w:rFonts w:ascii="Times New Roman" w:hAnsi="Times New Roman" w:cs="Times New Roman"/>
                <w:b/>
                <w:bCs/>
                <w:iCs/>
                <w:noProof/>
                <w:sz w:val="24"/>
                <w:szCs w:val="24"/>
                <w:lang w:val="de-DE"/>
              </w:rPr>
              <w:t>1.1Tổng quan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4FD3446" w14:textId="429E646A" w:rsidR="00A0569A" w:rsidRPr="00E24EBF" w:rsidRDefault="00C92F57">
          <w:pPr>
            <w:pStyle w:val="TOC3"/>
            <w:tabs>
              <w:tab w:val="right" w:leader="dot" w:pos="8493"/>
            </w:tabs>
            <w:rPr>
              <w:rFonts w:eastAsiaTheme="minorEastAsia"/>
              <w:noProof/>
              <w:sz w:val="24"/>
              <w:szCs w:val="24"/>
              <w:lang w:eastAsia="ja-JP"/>
            </w:rPr>
          </w:pPr>
          <w:hyperlink w:anchor="_Toc76474533" w:history="1">
            <w:r w:rsidR="00A0569A" w:rsidRPr="00E24EBF">
              <w:rPr>
                <w:rStyle w:val="Hyperlink"/>
                <w:rFonts w:ascii="Times New Roman" w:hAnsi="Times New Roman" w:cs="Times New Roman"/>
                <w:b/>
                <w:bCs/>
                <w:i/>
                <w:noProof/>
                <w:sz w:val="24"/>
                <w:szCs w:val="24"/>
              </w:rPr>
              <w:t>1.1.1 Khái niệm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0CB24CB" w14:textId="12F93421" w:rsidR="00A0569A" w:rsidRPr="00E24EBF" w:rsidRDefault="00C92F57">
          <w:pPr>
            <w:pStyle w:val="TOC3"/>
            <w:tabs>
              <w:tab w:val="right" w:leader="dot" w:pos="8493"/>
            </w:tabs>
            <w:rPr>
              <w:rFonts w:eastAsiaTheme="minorEastAsia"/>
              <w:noProof/>
              <w:sz w:val="24"/>
              <w:szCs w:val="24"/>
              <w:lang w:eastAsia="ja-JP"/>
            </w:rPr>
          </w:pPr>
          <w:hyperlink w:anchor="_Toc76474534" w:history="1">
            <w:r w:rsidR="00A0569A" w:rsidRPr="00E24EBF">
              <w:rPr>
                <w:rStyle w:val="Hyperlink"/>
                <w:rFonts w:ascii="Times New Roman" w:hAnsi="Times New Roman" w:cs="Times New Roman"/>
                <w:b/>
                <w:bCs/>
                <w:i/>
                <w:noProof/>
                <w:sz w:val="24"/>
                <w:szCs w:val="24"/>
              </w:rPr>
              <w:t>1.1.2 Ngôn ngữ lập trình 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C4F3E8A" w14:textId="3ABA7B6C" w:rsidR="00A0569A" w:rsidRPr="00E24EBF" w:rsidRDefault="00C92F57">
          <w:pPr>
            <w:pStyle w:val="TOC2"/>
            <w:tabs>
              <w:tab w:val="right" w:leader="dot" w:pos="8493"/>
            </w:tabs>
            <w:rPr>
              <w:rFonts w:eastAsiaTheme="minorEastAsia"/>
              <w:noProof/>
              <w:sz w:val="24"/>
              <w:szCs w:val="24"/>
              <w:lang w:eastAsia="ja-JP"/>
            </w:rPr>
          </w:pPr>
          <w:hyperlink w:anchor="_Toc76474535" w:history="1">
            <w:r w:rsidR="00A0569A" w:rsidRPr="00E24EBF">
              <w:rPr>
                <w:rStyle w:val="Hyperlink"/>
                <w:rFonts w:ascii="Times New Roman" w:hAnsi="Times New Roman" w:cs="Times New Roman"/>
                <w:b/>
                <w:bCs/>
                <w:iCs/>
                <w:noProof/>
                <w:sz w:val="24"/>
                <w:szCs w:val="24"/>
              </w:rPr>
              <w:t>1.2 Tổng quan về Windows Forms</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71EEFDA" w14:textId="517F0A55" w:rsidR="00A0569A" w:rsidRPr="00E24EBF" w:rsidRDefault="00C92F57">
          <w:pPr>
            <w:pStyle w:val="TOC2"/>
            <w:tabs>
              <w:tab w:val="right" w:leader="dot" w:pos="8493"/>
            </w:tabs>
            <w:rPr>
              <w:rFonts w:eastAsiaTheme="minorEastAsia"/>
              <w:noProof/>
              <w:sz w:val="24"/>
              <w:szCs w:val="24"/>
              <w:lang w:eastAsia="ja-JP"/>
            </w:rPr>
          </w:pPr>
          <w:hyperlink w:anchor="_Toc76474536" w:history="1">
            <w:r w:rsidR="00A0569A" w:rsidRPr="00E24EBF">
              <w:rPr>
                <w:rStyle w:val="Hyperlink"/>
                <w:rFonts w:ascii="Times New Roman" w:hAnsi="Times New Roman" w:cs="Times New Roman"/>
                <w:b/>
                <w:bCs/>
                <w:iCs/>
                <w:noProof/>
                <w:sz w:val="24"/>
                <w:szCs w:val="24"/>
              </w:rPr>
              <w:t>1.3 Tổng quan về hệ quản trị cơ sở dữ liệu Microsoft SQL Server</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8E45A9E" w14:textId="7F56DFCD" w:rsidR="00A0569A" w:rsidRPr="00E24EBF" w:rsidRDefault="00C92F57">
          <w:pPr>
            <w:pStyle w:val="TOC1"/>
            <w:tabs>
              <w:tab w:val="right" w:leader="dot" w:pos="8493"/>
            </w:tabs>
            <w:rPr>
              <w:rFonts w:eastAsiaTheme="minorEastAsia"/>
              <w:noProof/>
              <w:sz w:val="24"/>
              <w:szCs w:val="24"/>
              <w:lang w:eastAsia="ja-JP"/>
            </w:rPr>
          </w:pPr>
          <w:hyperlink w:anchor="_Toc76474537" w:history="1">
            <w:r w:rsidR="00A0569A" w:rsidRPr="00E24EBF">
              <w:rPr>
                <w:rStyle w:val="Hyperlink"/>
                <w:rFonts w:ascii="Times New Roman" w:eastAsia="Times New Roman" w:hAnsi="Times New Roman" w:cs="Times New Roman"/>
                <w:b/>
                <w:bCs/>
                <w:caps/>
                <w:noProof/>
                <w:kern w:val="32"/>
                <w:sz w:val="24"/>
                <w:szCs w:val="24"/>
              </w:rPr>
              <w:t>Chương 2: phân tích và thiết kế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4B754E71" w14:textId="76FFA448" w:rsidR="00A0569A" w:rsidRPr="00E24EBF" w:rsidRDefault="00C92F57">
          <w:pPr>
            <w:pStyle w:val="TOC2"/>
            <w:tabs>
              <w:tab w:val="right" w:leader="dot" w:pos="8493"/>
            </w:tabs>
            <w:rPr>
              <w:rFonts w:eastAsiaTheme="minorEastAsia"/>
              <w:noProof/>
              <w:sz w:val="24"/>
              <w:szCs w:val="24"/>
              <w:lang w:eastAsia="ja-JP"/>
            </w:rPr>
          </w:pPr>
          <w:hyperlink w:anchor="_Toc76474538" w:history="1">
            <w:r w:rsidR="00A0569A" w:rsidRPr="00E24EBF">
              <w:rPr>
                <w:rStyle w:val="Hyperlink"/>
                <w:rFonts w:ascii="Times New Roman" w:eastAsia="Times New Roman" w:hAnsi="Times New Roman" w:cs="Times New Roman"/>
                <w:b/>
                <w:bCs/>
                <w:iCs/>
                <w:noProof/>
                <w:sz w:val="24"/>
                <w:szCs w:val="24"/>
              </w:rPr>
              <w:t>2.1 Mô tả bài toán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E4F263B" w14:textId="7E48069E" w:rsidR="00A0569A" w:rsidRPr="00E24EBF" w:rsidRDefault="00C92F57">
          <w:pPr>
            <w:pStyle w:val="TOC2"/>
            <w:tabs>
              <w:tab w:val="right" w:leader="dot" w:pos="8493"/>
            </w:tabs>
            <w:rPr>
              <w:rFonts w:eastAsiaTheme="minorEastAsia"/>
              <w:noProof/>
              <w:sz w:val="24"/>
              <w:szCs w:val="24"/>
              <w:lang w:eastAsia="ja-JP"/>
            </w:rPr>
          </w:pPr>
          <w:hyperlink w:anchor="_Toc76474539" w:history="1">
            <w:r w:rsidR="00A0569A" w:rsidRPr="00E24EBF">
              <w:rPr>
                <w:rStyle w:val="Hyperlink"/>
                <w:rFonts w:ascii="Times New Roman" w:eastAsia="Times New Roman" w:hAnsi="Times New Roman" w:cs="Times New Roman"/>
                <w:b/>
                <w:bCs/>
                <w:iCs/>
                <w:noProof/>
                <w:sz w:val="24"/>
                <w:szCs w:val="24"/>
              </w:rPr>
              <w:t>2.2 Thiết kế các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D7A95D3" w14:textId="32A73CBB" w:rsidR="00A0569A" w:rsidRPr="00E24EBF" w:rsidRDefault="00C92F57">
          <w:pPr>
            <w:pStyle w:val="TOC2"/>
            <w:tabs>
              <w:tab w:val="right" w:leader="dot" w:pos="8493"/>
            </w:tabs>
            <w:rPr>
              <w:rFonts w:eastAsiaTheme="minorEastAsia"/>
              <w:noProof/>
              <w:sz w:val="24"/>
              <w:szCs w:val="24"/>
              <w:lang w:eastAsia="ja-JP"/>
            </w:rPr>
          </w:pPr>
          <w:hyperlink w:anchor="_Toc76474540" w:history="1">
            <w:r w:rsidR="00A0569A" w:rsidRPr="00E24EBF">
              <w:rPr>
                <w:rStyle w:val="Hyperlink"/>
                <w:rFonts w:ascii="Times New Roman" w:eastAsia="Times New Roman" w:hAnsi="Times New Roman" w:cs="Times New Roman"/>
                <w:b/>
                <w:bCs/>
                <w:iCs/>
                <w:noProof/>
                <w:sz w:val="24"/>
                <w:szCs w:val="24"/>
              </w:rPr>
              <w:t>2.3Thiết kế cơ sở dữ liệu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12D2AB2D" w14:textId="0819DABD" w:rsidR="00A0569A" w:rsidRPr="00E24EBF" w:rsidRDefault="00C92F57">
          <w:pPr>
            <w:pStyle w:val="TOC1"/>
            <w:tabs>
              <w:tab w:val="right" w:leader="dot" w:pos="8493"/>
            </w:tabs>
            <w:rPr>
              <w:rFonts w:eastAsiaTheme="minorEastAsia"/>
              <w:noProof/>
              <w:sz w:val="24"/>
              <w:szCs w:val="24"/>
              <w:lang w:eastAsia="ja-JP"/>
            </w:rPr>
          </w:pPr>
          <w:hyperlink w:anchor="_Toc76474541" w:history="1">
            <w:r w:rsidR="00A0569A" w:rsidRPr="00E24EBF">
              <w:rPr>
                <w:rStyle w:val="Hyperlink"/>
                <w:rFonts w:ascii="Times New Roman" w:hAnsi="Times New Roman" w:cs="Times New Roman"/>
                <w:b/>
                <w:bCs/>
                <w:noProof/>
                <w:sz w:val="24"/>
                <w:szCs w:val="24"/>
                <w:lang w:val="fr-FR"/>
              </w:rPr>
              <w:t>CHƯƠNG 3 : PHÁT TRIỂN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3C6F94DF" w14:textId="28354739" w:rsidR="00A0569A" w:rsidRPr="00E24EBF" w:rsidRDefault="00C92F57" w:rsidP="00A0569A">
          <w:pPr>
            <w:pStyle w:val="TOC2"/>
            <w:tabs>
              <w:tab w:val="right" w:leader="dot" w:pos="8493"/>
            </w:tabs>
            <w:rPr>
              <w:rFonts w:eastAsiaTheme="minorEastAsia"/>
              <w:noProof/>
              <w:sz w:val="24"/>
              <w:szCs w:val="24"/>
              <w:lang w:eastAsia="ja-JP"/>
            </w:rPr>
          </w:pPr>
          <w:hyperlink w:anchor="_Toc76474542" w:history="1">
            <w:r w:rsidR="00A0569A" w:rsidRPr="00E24EBF">
              <w:rPr>
                <w:rStyle w:val="Hyperlink"/>
                <w:rFonts w:ascii="Times New Roman" w:hAnsi="Times New Roman" w:cs="Times New Roman"/>
                <w:b/>
                <w:bCs/>
                <w:iCs/>
                <w:noProof/>
                <w:sz w:val="24"/>
                <w:szCs w:val="24"/>
                <w:lang w:val="fr-FR"/>
              </w:rPr>
              <w:t>3.1 Sơ đồ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FAF04CF" w14:textId="7F1E7E1B" w:rsidR="00A0569A" w:rsidRPr="00E24EBF" w:rsidRDefault="00C92F57">
          <w:pPr>
            <w:pStyle w:val="TOC2"/>
            <w:tabs>
              <w:tab w:val="right" w:leader="dot" w:pos="8493"/>
            </w:tabs>
            <w:rPr>
              <w:rFonts w:eastAsiaTheme="minorEastAsia"/>
              <w:noProof/>
              <w:sz w:val="24"/>
              <w:szCs w:val="24"/>
              <w:lang w:eastAsia="ja-JP"/>
            </w:rPr>
          </w:pPr>
          <w:hyperlink w:anchor="_Toc76474544" w:history="1">
            <w:r w:rsidR="00A0569A" w:rsidRPr="00E24EBF">
              <w:rPr>
                <w:rStyle w:val="Hyperlink"/>
                <w:rFonts w:ascii="Times New Roman" w:hAnsi="Times New Roman" w:cs="Times New Roman"/>
                <w:b/>
                <w:bCs/>
                <w:iCs/>
                <w:noProof/>
                <w:sz w:val="24"/>
                <w:szCs w:val="24"/>
              </w:rPr>
              <w:t>3.2 Thông tin chi tiết các form làm việc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8582BDA" w14:textId="4AE0FB91" w:rsidR="00A0569A" w:rsidRPr="00E24EBF" w:rsidRDefault="00C92F57">
          <w:pPr>
            <w:pStyle w:val="TOC3"/>
            <w:tabs>
              <w:tab w:val="right" w:leader="dot" w:pos="8493"/>
            </w:tabs>
            <w:rPr>
              <w:rFonts w:eastAsiaTheme="minorEastAsia"/>
              <w:noProof/>
              <w:sz w:val="24"/>
              <w:szCs w:val="24"/>
              <w:lang w:eastAsia="ja-JP"/>
            </w:rPr>
          </w:pPr>
          <w:hyperlink w:anchor="_Toc76474545" w:history="1">
            <w:r w:rsidR="00A0569A" w:rsidRPr="00E24EBF">
              <w:rPr>
                <w:rStyle w:val="Hyperlink"/>
                <w:rFonts w:ascii="Times New Roman" w:hAnsi="Times New Roman" w:cs="Times New Roman"/>
                <w:b/>
                <w:bCs/>
                <w:i/>
                <w:noProof/>
                <w:sz w:val="24"/>
                <w:szCs w:val="24"/>
              </w:rPr>
              <w:t>3.2.1 Form Quản lý khách hàng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09971BF2" w14:textId="3F71A996" w:rsidR="00A0569A" w:rsidRPr="00E24EBF" w:rsidRDefault="00C92F57">
          <w:pPr>
            <w:pStyle w:val="TOC3"/>
            <w:tabs>
              <w:tab w:val="right" w:leader="dot" w:pos="8493"/>
            </w:tabs>
            <w:rPr>
              <w:rFonts w:eastAsiaTheme="minorEastAsia"/>
              <w:noProof/>
              <w:sz w:val="24"/>
              <w:szCs w:val="24"/>
              <w:lang w:eastAsia="ja-JP"/>
            </w:rPr>
          </w:pPr>
          <w:hyperlink w:anchor="_Toc76474546" w:history="1">
            <w:r w:rsidR="00A0569A" w:rsidRPr="00E24EBF">
              <w:rPr>
                <w:rStyle w:val="Hyperlink"/>
                <w:rFonts w:ascii="Times New Roman" w:hAnsi="Times New Roman" w:cs="Times New Roman"/>
                <w:b/>
                <w:bCs/>
                <w:i/>
                <w:noProof/>
                <w:sz w:val="24"/>
                <w:szCs w:val="24"/>
              </w:rPr>
              <w:t>3.2.2 Form Quản lý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14</w:t>
            </w:r>
            <w:r w:rsidR="00A0569A" w:rsidRPr="00E24EBF">
              <w:rPr>
                <w:noProof/>
                <w:webHidden/>
                <w:sz w:val="24"/>
                <w:szCs w:val="24"/>
              </w:rPr>
              <w:fldChar w:fldCharType="end"/>
            </w:r>
          </w:hyperlink>
        </w:p>
        <w:p w14:paraId="0517CCEA" w14:textId="04CEB60C" w:rsidR="00A0569A" w:rsidRPr="00E24EBF" w:rsidRDefault="00C92F57">
          <w:pPr>
            <w:pStyle w:val="TOC3"/>
            <w:tabs>
              <w:tab w:val="right" w:leader="dot" w:pos="8493"/>
            </w:tabs>
            <w:rPr>
              <w:rFonts w:eastAsiaTheme="minorEastAsia"/>
              <w:noProof/>
              <w:sz w:val="24"/>
              <w:szCs w:val="24"/>
              <w:lang w:eastAsia="ja-JP"/>
            </w:rPr>
          </w:pPr>
          <w:hyperlink w:anchor="_Toc76474547" w:history="1">
            <w:r w:rsidR="00A0569A" w:rsidRPr="00E24EBF">
              <w:rPr>
                <w:rStyle w:val="Hyperlink"/>
                <w:rFonts w:ascii="Times New Roman" w:hAnsi="Times New Roman" w:cs="Times New Roman"/>
                <w:b/>
                <w:bCs/>
                <w:i/>
                <w:noProof/>
                <w:sz w:val="24"/>
                <w:szCs w:val="24"/>
              </w:rPr>
              <w:t>3.2.3 Form Quản lý cho thuê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16</w:t>
            </w:r>
            <w:r w:rsidR="00A0569A" w:rsidRPr="00E24EBF">
              <w:rPr>
                <w:noProof/>
                <w:webHidden/>
                <w:sz w:val="24"/>
                <w:szCs w:val="24"/>
              </w:rPr>
              <w:fldChar w:fldCharType="end"/>
            </w:r>
          </w:hyperlink>
        </w:p>
        <w:p w14:paraId="7D1CD0BF" w14:textId="44F87544" w:rsidR="00A0569A" w:rsidRPr="00E24EBF" w:rsidRDefault="00C92F57">
          <w:pPr>
            <w:pStyle w:val="TOC3"/>
            <w:tabs>
              <w:tab w:val="right" w:leader="dot" w:pos="8493"/>
            </w:tabs>
            <w:rPr>
              <w:rFonts w:eastAsiaTheme="minorEastAsia"/>
              <w:noProof/>
              <w:sz w:val="24"/>
              <w:szCs w:val="24"/>
              <w:lang w:eastAsia="ja-JP"/>
            </w:rPr>
          </w:pPr>
          <w:hyperlink w:anchor="_Toc76474548" w:history="1">
            <w:r w:rsidR="00A0569A" w:rsidRPr="00E24EBF">
              <w:rPr>
                <w:rStyle w:val="Hyperlink"/>
                <w:rFonts w:ascii="Times New Roman" w:hAnsi="Times New Roman" w:cs="Times New Roman"/>
                <w:b/>
                <w:bCs/>
                <w:i/>
                <w:noProof/>
                <w:sz w:val="24"/>
                <w:szCs w:val="24"/>
              </w:rPr>
              <w:t>3.2.4 Form Thống kê</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18</w:t>
            </w:r>
            <w:r w:rsidR="00A0569A" w:rsidRPr="00E24EBF">
              <w:rPr>
                <w:noProof/>
                <w:webHidden/>
                <w:sz w:val="24"/>
                <w:szCs w:val="24"/>
              </w:rPr>
              <w:fldChar w:fldCharType="end"/>
            </w:r>
          </w:hyperlink>
        </w:p>
        <w:p w14:paraId="558121E0" w14:textId="3D0F9513" w:rsidR="00A0569A" w:rsidRPr="00E24EBF" w:rsidRDefault="00C92F57">
          <w:pPr>
            <w:pStyle w:val="TOC1"/>
            <w:tabs>
              <w:tab w:val="right" w:leader="dot" w:pos="8493"/>
            </w:tabs>
            <w:rPr>
              <w:rFonts w:eastAsiaTheme="minorEastAsia"/>
              <w:noProof/>
              <w:sz w:val="24"/>
              <w:szCs w:val="24"/>
              <w:lang w:eastAsia="ja-JP"/>
            </w:rPr>
          </w:pPr>
          <w:hyperlink w:anchor="_Toc76474549" w:history="1">
            <w:r w:rsidR="00A0569A" w:rsidRPr="00E24EBF">
              <w:rPr>
                <w:rStyle w:val="Hyperlink"/>
                <w:rFonts w:ascii="Times New Roman" w:hAnsi="Times New Roman" w:cs="Times New Roman"/>
                <w:b/>
                <w:bCs/>
                <w:noProof/>
                <w:sz w:val="24"/>
                <w:szCs w:val="24"/>
              </w:rPr>
              <w:t>CHƯƠNG 4: KẾT QUẢ</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55FD7D31" w14:textId="62AE045F" w:rsidR="00A0569A" w:rsidRPr="00E24EBF" w:rsidRDefault="00C92F57">
          <w:pPr>
            <w:pStyle w:val="TOC2"/>
            <w:tabs>
              <w:tab w:val="right" w:leader="dot" w:pos="8493"/>
            </w:tabs>
            <w:rPr>
              <w:rFonts w:eastAsiaTheme="minorEastAsia"/>
              <w:noProof/>
              <w:sz w:val="24"/>
              <w:szCs w:val="24"/>
              <w:lang w:eastAsia="ja-JP"/>
            </w:rPr>
          </w:pPr>
          <w:hyperlink w:anchor="_Toc76474550" w:history="1">
            <w:r w:rsidR="00A0569A" w:rsidRPr="00E24EBF">
              <w:rPr>
                <w:rStyle w:val="Hyperlink"/>
                <w:rFonts w:ascii="Times New Roman" w:hAnsi="Times New Roman" w:cs="Times New Roman"/>
                <w:b/>
                <w:bCs/>
                <w:iCs/>
                <w:noProof/>
                <w:sz w:val="24"/>
                <w:szCs w:val="24"/>
              </w:rPr>
              <w:t>4.1 Kết quả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78B8B370" w14:textId="6E1A1332" w:rsidR="00A0569A" w:rsidRPr="00E24EBF" w:rsidRDefault="00C92F57">
          <w:pPr>
            <w:pStyle w:val="TOC2"/>
            <w:tabs>
              <w:tab w:val="right" w:leader="dot" w:pos="8493"/>
            </w:tabs>
            <w:rPr>
              <w:rFonts w:eastAsiaTheme="minorEastAsia"/>
              <w:noProof/>
              <w:sz w:val="24"/>
              <w:szCs w:val="24"/>
              <w:lang w:eastAsia="ja-JP"/>
            </w:rPr>
          </w:pPr>
          <w:hyperlink w:anchor="_Toc76474551" w:history="1">
            <w:r w:rsidR="00A0569A" w:rsidRPr="00E24EBF">
              <w:rPr>
                <w:rStyle w:val="Hyperlink"/>
                <w:rFonts w:ascii="Times New Roman" w:hAnsi="Times New Roman" w:cs="Times New Roman"/>
                <w:b/>
                <w:bCs/>
                <w:iCs/>
                <w:noProof/>
                <w:sz w:val="24"/>
                <w:szCs w:val="24"/>
              </w:rPr>
              <w:t>4.2 Kết quả chưa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60C8CC71" w14:textId="57066F6A" w:rsidR="00A0569A" w:rsidRPr="00E24EBF" w:rsidRDefault="00C92F57">
          <w:pPr>
            <w:pStyle w:val="TOC2"/>
            <w:tabs>
              <w:tab w:val="right" w:leader="dot" w:pos="8493"/>
            </w:tabs>
            <w:rPr>
              <w:rFonts w:eastAsiaTheme="minorEastAsia"/>
              <w:noProof/>
              <w:sz w:val="24"/>
              <w:szCs w:val="24"/>
              <w:lang w:eastAsia="ja-JP"/>
            </w:rPr>
          </w:pPr>
          <w:hyperlink w:anchor="_Toc76474552" w:history="1">
            <w:r w:rsidR="00A0569A" w:rsidRPr="00E24EBF">
              <w:rPr>
                <w:rStyle w:val="Hyperlink"/>
                <w:rFonts w:ascii="Times New Roman" w:hAnsi="Times New Roman" w:cs="Times New Roman"/>
                <w:b/>
                <w:bCs/>
                <w:iCs/>
                <w:noProof/>
                <w:sz w:val="24"/>
                <w:szCs w:val="24"/>
              </w:rPr>
              <w:t>4.3 Ưu điểm</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1257F587" w14:textId="20C574BA" w:rsidR="00A0569A" w:rsidRPr="00E24EBF" w:rsidRDefault="00C92F57">
          <w:pPr>
            <w:pStyle w:val="TOC1"/>
            <w:tabs>
              <w:tab w:val="right" w:leader="dot" w:pos="8493"/>
            </w:tabs>
            <w:rPr>
              <w:rFonts w:eastAsiaTheme="minorEastAsia"/>
              <w:noProof/>
              <w:sz w:val="24"/>
              <w:szCs w:val="24"/>
              <w:lang w:eastAsia="ja-JP"/>
            </w:rPr>
          </w:pPr>
          <w:hyperlink w:anchor="_Toc76474553" w:history="1">
            <w:r w:rsidR="00A0569A" w:rsidRPr="00E24EBF">
              <w:rPr>
                <w:rStyle w:val="Hyperlink"/>
                <w:rFonts w:ascii="Times New Roman" w:hAnsi="Times New Roman" w:cs="Times New Roman"/>
                <w:b/>
                <w:bCs/>
                <w:noProof/>
                <w:sz w:val="24"/>
                <w:szCs w:val="24"/>
              </w:rPr>
              <w:t>KẾT LUẬN VÀ HƯỚNG PHÁT TRIỂN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23</w:t>
            </w:r>
            <w:r w:rsidR="00A0569A" w:rsidRPr="00E24EBF">
              <w:rPr>
                <w:noProof/>
                <w:webHidden/>
                <w:sz w:val="24"/>
                <w:szCs w:val="24"/>
              </w:rPr>
              <w:fldChar w:fldCharType="end"/>
            </w:r>
          </w:hyperlink>
        </w:p>
        <w:p w14:paraId="5372F3CA" w14:textId="0D63CC5C" w:rsidR="00A0569A" w:rsidRPr="00E24EBF" w:rsidRDefault="00C92F57">
          <w:pPr>
            <w:pStyle w:val="TOC1"/>
            <w:tabs>
              <w:tab w:val="right" w:leader="dot" w:pos="8493"/>
            </w:tabs>
            <w:rPr>
              <w:rFonts w:eastAsiaTheme="minorEastAsia"/>
              <w:noProof/>
              <w:sz w:val="24"/>
              <w:szCs w:val="24"/>
              <w:lang w:eastAsia="ja-JP"/>
            </w:rPr>
          </w:pPr>
          <w:hyperlink w:anchor="_Toc76474554" w:history="1">
            <w:r w:rsidR="00A0569A" w:rsidRPr="00E24EBF">
              <w:rPr>
                <w:rStyle w:val="Hyperlink"/>
                <w:rFonts w:ascii="Times New Roman" w:hAnsi="Times New Roman" w:cs="Times New Roman"/>
                <w:b/>
                <w:bCs/>
                <w:noProof/>
                <w:sz w:val="24"/>
                <w:szCs w:val="24"/>
              </w:rPr>
              <w:t>TÀI LIỆU THAM KHẢO</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24</w:t>
            </w:r>
            <w:r w:rsidR="00A0569A" w:rsidRPr="00E24EBF">
              <w:rPr>
                <w:noProof/>
                <w:webHidden/>
                <w:sz w:val="24"/>
                <w:szCs w:val="24"/>
              </w:rPr>
              <w:fldChar w:fldCharType="end"/>
            </w:r>
          </w:hyperlink>
        </w:p>
        <w:p w14:paraId="138B9C26" w14:textId="26C366D5" w:rsidR="00A0569A" w:rsidRDefault="00A0569A">
          <w:r>
            <w:rPr>
              <w:b/>
              <w:bCs/>
              <w:noProof/>
            </w:rPr>
            <w:fldChar w:fldCharType="end"/>
          </w:r>
        </w:p>
      </w:sdtContent>
    </w:sdt>
    <w:p w14:paraId="006CA8B9" w14:textId="77777777" w:rsidR="00503574" w:rsidRPr="00503574" w:rsidRDefault="00503574" w:rsidP="00503574">
      <w:pPr>
        <w:keepNext/>
        <w:spacing w:before="120" w:after="60" w:line="360" w:lineRule="auto"/>
        <w:outlineLvl w:val="0"/>
        <w:rPr>
          <w:rFonts w:ascii="Times New Roman" w:eastAsia="Times New Roman" w:hAnsi="Times New Roman" w:cs="Times New Roman"/>
          <w:b/>
          <w:bCs/>
          <w:caps/>
          <w:kern w:val="32"/>
          <w:sz w:val="26"/>
          <w:szCs w:val="26"/>
        </w:rPr>
      </w:pPr>
    </w:p>
    <w:p w14:paraId="167A3A59" w14:textId="77777777" w:rsidR="00835584" w:rsidRDefault="00835584" w:rsidP="009C6A91">
      <w:pPr>
        <w:tabs>
          <w:tab w:val="right" w:leader="dot" w:pos="8505"/>
        </w:tabs>
        <w:spacing w:before="120" w:after="60" w:line="360" w:lineRule="auto"/>
        <w:ind w:right="520"/>
        <w:jc w:val="center"/>
        <w:rPr>
          <w:rFonts w:ascii="Times New Roman" w:eastAsia="Times New Roman" w:hAnsi="Times New Roman" w:cs="Times New Roman"/>
          <w:b/>
          <w:bCs/>
          <w:smallCaps/>
          <w:color w:val="000000" w:themeColor="text1"/>
          <w:kern w:val="32"/>
          <w:sz w:val="26"/>
          <w:szCs w:val="26"/>
        </w:rPr>
      </w:pPr>
    </w:p>
    <w:p w14:paraId="433EA71B" w14:textId="31D8869B" w:rsidR="00560FC6" w:rsidRPr="009C6A91" w:rsidRDefault="00A0569A" w:rsidP="00503574">
      <w:pPr>
        <w:pStyle w:val="Heading1"/>
        <w:rPr>
          <w:rFonts w:ascii="Times New Roman" w:eastAsia="Times New Roman" w:hAnsi="Times New Roman" w:cs="Times New Roman"/>
          <w:b/>
          <w:bCs/>
          <w:smallCaps/>
          <w:color w:val="000000" w:themeColor="text1"/>
          <w:kern w:val="32"/>
          <w:sz w:val="26"/>
          <w:szCs w:val="26"/>
        </w:rPr>
      </w:pPr>
      <w:r>
        <w:rPr>
          <w:rFonts w:ascii="Times New Roman" w:eastAsia="Times New Roman" w:hAnsi="Times New Roman" w:cs="Times New Roman"/>
          <w:b/>
          <w:bCs/>
          <w:smallCaps/>
          <w:color w:val="000000" w:themeColor="text1"/>
          <w:kern w:val="32"/>
          <w:sz w:val="26"/>
          <w:szCs w:val="26"/>
        </w:rPr>
        <w:t xml:space="preserve">                                                         </w:t>
      </w:r>
      <w:r w:rsidR="00503574">
        <w:rPr>
          <w:rFonts w:ascii="Times New Roman" w:eastAsia="Times New Roman" w:hAnsi="Times New Roman" w:cs="Times New Roman"/>
          <w:b/>
          <w:bCs/>
          <w:smallCaps/>
          <w:color w:val="000000" w:themeColor="text1"/>
          <w:kern w:val="32"/>
          <w:sz w:val="26"/>
          <w:szCs w:val="26"/>
        </w:rPr>
        <w:t xml:space="preserve">  </w:t>
      </w:r>
      <w:bookmarkStart w:id="2" w:name="_Toc76474528"/>
      <w:r w:rsidR="00560FC6" w:rsidRPr="009C6A91">
        <w:rPr>
          <w:rFonts w:ascii="Times New Roman" w:eastAsia="Times New Roman" w:hAnsi="Times New Roman" w:cs="Times New Roman"/>
          <w:b/>
          <w:bCs/>
          <w:smallCaps/>
          <w:color w:val="000000" w:themeColor="text1"/>
          <w:kern w:val="32"/>
          <w:sz w:val="26"/>
          <w:szCs w:val="26"/>
        </w:rPr>
        <w:t>DANH MỤC HÌNH ẢNH</w:t>
      </w:r>
      <w:bookmarkEnd w:id="2"/>
    </w:p>
    <w:p w14:paraId="22A0D865" w14:textId="77777777" w:rsidR="008A4297" w:rsidRPr="008A4297"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1.1.2 Ngôn ngữ lập trình C#</w:t>
      </w:r>
      <w:r w:rsidRPr="008A4297">
        <w:rPr>
          <w:rFonts w:ascii="Times New Roman" w:eastAsia="Times New Roman" w:hAnsi="Times New Roman" w:cs="Times New Roman"/>
          <w:b/>
          <w:bCs/>
          <w:smallCaps/>
          <w:color w:val="000000" w:themeColor="text1"/>
          <w:kern w:val="32"/>
          <w:sz w:val="26"/>
          <w:szCs w:val="26"/>
        </w:rPr>
        <w:tab/>
        <w:t>5</w:t>
      </w:r>
    </w:p>
    <w:p w14:paraId="18D16155" w14:textId="0F9A5630" w:rsidR="00560FC6" w:rsidRPr="009C6A91"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1.3 Microsoft SQL Server</w:t>
      </w:r>
      <w:r w:rsidRPr="008A4297">
        <w:rPr>
          <w:rFonts w:ascii="Times New Roman" w:eastAsia="Times New Roman" w:hAnsi="Times New Roman" w:cs="Times New Roman"/>
          <w:b/>
          <w:bCs/>
          <w:smallCaps/>
          <w:color w:val="000000" w:themeColor="text1"/>
          <w:kern w:val="32"/>
          <w:sz w:val="26"/>
          <w:szCs w:val="26"/>
        </w:rPr>
        <w:tab/>
        <w:t>7</w:t>
      </w:r>
      <w:r w:rsidR="00560FC6" w:rsidRPr="008A4297">
        <w:rPr>
          <w:rFonts w:ascii="Times New Roman" w:eastAsia="Times New Roman" w:hAnsi="Times New Roman" w:cs="Times New Roman"/>
          <w:b/>
          <w:bCs/>
          <w:smallCaps/>
          <w:color w:val="000000" w:themeColor="text1"/>
          <w:kern w:val="32"/>
          <w:sz w:val="26"/>
          <w:szCs w:val="26"/>
        </w:rPr>
        <w:t xml:space="preserve"> </w:t>
      </w:r>
      <w:r w:rsidR="00560FC6" w:rsidRPr="009C6A91">
        <w:rPr>
          <w:rFonts w:ascii="Times New Roman" w:eastAsia="Times New Roman" w:hAnsi="Times New Roman" w:cs="Times New Roman"/>
          <w:b/>
          <w:bCs/>
          <w:smallCaps/>
          <w:color w:val="000000" w:themeColor="text1"/>
          <w:kern w:val="32"/>
          <w:sz w:val="26"/>
          <w:szCs w:val="26"/>
        </w:rPr>
        <w:t xml:space="preserve">  </w:t>
      </w:r>
    </w:p>
    <w:p w14:paraId="3934F3FE" w14:textId="338FBEAA" w:rsidR="00560FC6" w:rsidRPr="009C6A91" w:rsidRDefault="00560FC6" w:rsidP="009C6A91">
      <w:pPr>
        <w:tabs>
          <w:tab w:val="left" w:pos="255"/>
          <w:tab w:val="right" w:leader="dot" w:pos="8505"/>
        </w:tabs>
        <w:spacing w:before="120" w:after="60" w:line="360" w:lineRule="auto"/>
        <w:rPr>
          <w:rFonts w:ascii="Times New Roman" w:eastAsia="Times New Roman" w:hAnsi="Times New Roman" w:cs="Times New Roman"/>
          <w:b/>
          <w:bCs/>
          <w:smallCaps/>
          <w:color w:val="000000" w:themeColor="text1"/>
          <w:kern w:val="32"/>
          <w:sz w:val="26"/>
          <w:szCs w:val="26"/>
        </w:rPr>
      </w:pPr>
      <w:r w:rsidRPr="009C6A91">
        <w:rPr>
          <w:rFonts w:ascii="Times New Roman" w:eastAsia="Times New Roman" w:hAnsi="Times New Roman" w:cs="Times New Roman"/>
          <w:b/>
          <w:bCs/>
          <w:smallCaps/>
          <w:color w:val="000000" w:themeColor="text1"/>
          <w:kern w:val="32"/>
          <w:sz w:val="26"/>
          <w:szCs w:val="26"/>
        </w:rPr>
        <w:t> </w:t>
      </w:r>
    </w:p>
    <w:p w14:paraId="590125D2" w14:textId="77777777" w:rsidR="00560FC6" w:rsidRPr="009C6A91" w:rsidRDefault="00560FC6" w:rsidP="009C6A91">
      <w:pPr>
        <w:tabs>
          <w:tab w:val="right" w:leader="dot" w:pos="8505"/>
        </w:tabs>
        <w:spacing w:before="120" w:after="60" w:line="360" w:lineRule="auto"/>
        <w:jc w:val="center"/>
        <w:rPr>
          <w:rFonts w:ascii="Times New Roman" w:eastAsia="Times New Roman" w:hAnsi="Times New Roman" w:cs="Times New Roman"/>
          <w:b/>
          <w:bCs/>
          <w:smallCaps/>
          <w:color w:val="000000" w:themeColor="text1"/>
          <w:kern w:val="32"/>
          <w:sz w:val="26"/>
          <w:szCs w:val="26"/>
        </w:rPr>
      </w:pPr>
    </w:p>
    <w:p w14:paraId="04B1FC19" w14:textId="694D48DF" w:rsidR="00341FC4" w:rsidRPr="009C6A91" w:rsidRDefault="00560FC6" w:rsidP="009C6A91">
      <w:pPr>
        <w:tabs>
          <w:tab w:val="left" w:pos="6105"/>
        </w:tabs>
        <w:spacing w:before="120" w:after="60" w:line="360" w:lineRule="auto"/>
        <w:rPr>
          <w:rFonts w:ascii="Times New Roman" w:hAnsi="Times New Roman" w:cs="Times New Roman"/>
          <w:b/>
          <w:bCs/>
          <w:color w:val="000000" w:themeColor="text1"/>
          <w:sz w:val="26"/>
          <w:szCs w:val="26"/>
        </w:rPr>
      </w:pPr>
      <w:r w:rsidRPr="009C6A91">
        <w:rPr>
          <w:rFonts w:ascii="Times New Roman" w:hAnsi="Times New Roman" w:cs="Times New Roman"/>
          <w:b/>
          <w:bCs/>
          <w:color w:val="000000" w:themeColor="text1"/>
          <w:sz w:val="26"/>
          <w:szCs w:val="26"/>
        </w:rPr>
        <w:tab/>
      </w:r>
    </w:p>
    <w:p w14:paraId="54F17AC9" w14:textId="4F0060D0" w:rsidR="00560FC6" w:rsidRPr="009C6A91" w:rsidRDefault="00560FC6" w:rsidP="009C6A91">
      <w:pPr>
        <w:spacing w:before="120" w:after="60" w:line="360" w:lineRule="auto"/>
        <w:rPr>
          <w:rFonts w:ascii="Times New Roman" w:hAnsi="Times New Roman" w:cs="Times New Roman"/>
          <w:sz w:val="26"/>
          <w:szCs w:val="26"/>
        </w:rPr>
      </w:pPr>
    </w:p>
    <w:p w14:paraId="5C8EE5B3" w14:textId="710EF192" w:rsidR="00560FC6" w:rsidRPr="009C6A91" w:rsidRDefault="00560FC6" w:rsidP="009C6A91">
      <w:pPr>
        <w:spacing w:before="120" w:after="60" w:line="360" w:lineRule="auto"/>
        <w:rPr>
          <w:rFonts w:ascii="Times New Roman" w:hAnsi="Times New Roman" w:cs="Times New Roman"/>
          <w:sz w:val="26"/>
          <w:szCs w:val="26"/>
        </w:rPr>
      </w:pPr>
    </w:p>
    <w:p w14:paraId="65565D4E" w14:textId="3D466F80" w:rsidR="00560FC6" w:rsidRPr="009C6A91" w:rsidRDefault="00560FC6" w:rsidP="009C6A91">
      <w:pPr>
        <w:spacing w:before="120" w:after="60" w:line="360" w:lineRule="auto"/>
        <w:rPr>
          <w:rFonts w:ascii="Times New Roman" w:hAnsi="Times New Roman" w:cs="Times New Roman"/>
          <w:sz w:val="26"/>
          <w:szCs w:val="26"/>
        </w:rPr>
      </w:pPr>
    </w:p>
    <w:p w14:paraId="52304622" w14:textId="20FF6EE1" w:rsidR="00560FC6" w:rsidRPr="009C6A91" w:rsidRDefault="00560FC6" w:rsidP="009C6A91">
      <w:pPr>
        <w:spacing w:before="120" w:after="60" w:line="360" w:lineRule="auto"/>
        <w:rPr>
          <w:rFonts w:ascii="Times New Roman" w:hAnsi="Times New Roman" w:cs="Times New Roman"/>
          <w:sz w:val="26"/>
          <w:szCs w:val="26"/>
        </w:rPr>
      </w:pPr>
    </w:p>
    <w:p w14:paraId="024D7021" w14:textId="6FD352EA" w:rsidR="00560FC6" w:rsidRPr="009C6A91" w:rsidRDefault="00560FC6" w:rsidP="009C6A91">
      <w:pPr>
        <w:spacing w:before="120" w:after="60" w:line="360" w:lineRule="auto"/>
        <w:rPr>
          <w:rFonts w:ascii="Times New Roman" w:hAnsi="Times New Roman" w:cs="Times New Roman"/>
          <w:sz w:val="26"/>
          <w:szCs w:val="26"/>
        </w:rPr>
      </w:pPr>
    </w:p>
    <w:p w14:paraId="1920CC4E" w14:textId="1A4A891B" w:rsidR="00560FC6" w:rsidRPr="009C6A91" w:rsidRDefault="00560FC6" w:rsidP="009C6A91">
      <w:pPr>
        <w:spacing w:before="120" w:after="60" w:line="360" w:lineRule="auto"/>
        <w:rPr>
          <w:rFonts w:ascii="Times New Roman" w:hAnsi="Times New Roman" w:cs="Times New Roman"/>
          <w:sz w:val="26"/>
          <w:szCs w:val="26"/>
        </w:rPr>
      </w:pPr>
    </w:p>
    <w:p w14:paraId="387A9033" w14:textId="50FAC1A1" w:rsidR="00560FC6" w:rsidRPr="009C6A91" w:rsidRDefault="00560FC6" w:rsidP="009C6A91">
      <w:pPr>
        <w:spacing w:before="120" w:after="60" w:line="360" w:lineRule="auto"/>
        <w:rPr>
          <w:rFonts w:ascii="Times New Roman" w:hAnsi="Times New Roman" w:cs="Times New Roman"/>
          <w:sz w:val="26"/>
          <w:szCs w:val="26"/>
        </w:rPr>
      </w:pPr>
    </w:p>
    <w:p w14:paraId="3EE313CE" w14:textId="287BA944" w:rsidR="00560FC6" w:rsidRPr="009C6A91" w:rsidRDefault="00560FC6" w:rsidP="009C6A91">
      <w:pPr>
        <w:spacing w:before="120" w:after="60" w:line="360" w:lineRule="auto"/>
        <w:rPr>
          <w:rFonts w:ascii="Times New Roman" w:hAnsi="Times New Roman" w:cs="Times New Roman"/>
          <w:sz w:val="26"/>
          <w:szCs w:val="26"/>
        </w:rPr>
      </w:pPr>
    </w:p>
    <w:p w14:paraId="2B1970F8" w14:textId="0A0F96B7" w:rsidR="00560FC6" w:rsidRPr="009C6A91" w:rsidRDefault="00560FC6" w:rsidP="009C6A91">
      <w:pPr>
        <w:spacing w:before="120" w:after="60" w:line="360" w:lineRule="auto"/>
        <w:rPr>
          <w:rFonts w:ascii="Times New Roman" w:hAnsi="Times New Roman" w:cs="Times New Roman"/>
          <w:b/>
          <w:bCs/>
          <w:color w:val="000000" w:themeColor="text1"/>
          <w:sz w:val="26"/>
          <w:szCs w:val="26"/>
        </w:rPr>
      </w:pPr>
    </w:p>
    <w:p w14:paraId="13159BF0" w14:textId="48C94830" w:rsidR="00560FC6" w:rsidRPr="009C6A91" w:rsidRDefault="00560FC6" w:rsidP="009C6A91">
      <w:pPr>
        <w:tabs>
          <w:tab w:val="left" w:pos="727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6CE343E8" w14:textId="65B11FC1"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1C0E59" w14:textId="6A5F4100"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34D8094" w14:textId="2F4A96F7"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B8E5C78" w14:textId="7F7E4028"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9703332" w14:textId="5068D7F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131C731" w14:textId="05E57AC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FA3C15D" w14:textId="77777777" w:rsidR="002E2866" w:rsidRPr="009C6A91" w:rsidRDefault="002E2866" w:rsidP="009C6A91">
      <w:pPr>
        <w:tabs>
          <w:tab w:val="left" w:pos="7275"/>
        </w:tabs>
        <w:spacing w:before="120" w:after="60" w:line="360" w:lineRule="auto"/>
        <w:rPr>
          <w:rFonts w:ascii="Times New Roman" w:hAnsi="Times New Roman" w:cs="Times New Roman"/>
          <w:sz w:val="26"/>
          <w:szCs w:val="26"/>
        </w:rPr>
      </w:pPr>
    </w:p>
    <w:p w14:paraId="7A3FEB8E" w14:textId="013CB0D5"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42297FC" w14:textId="413AE1C8" w:rsidR="00560FC6" w:rsidRPr="009C6A91" w:rsidRDefault="00503574" w:rsidP="00503574">
      <w:pPr>
        <w:pStyle w:val="Heading1"/>
        <w:rPr>
          <w:rFonts w:ascii="Times New Roman" w:eastAsia="MS Gothic" w:hAnsi="Times New Roman" w:cs="Times New Roman"/>
          <w:b/>
          <w:spacing w:val="-10"/>
          <w:kern w:val="28"/>
          <w:sz w:val="26"/>
          <w:szCs w:val="26"/>
        </w:rPr>
      </w:pPr>
      <w:bookmarkStart w:id="3" w:name="_Toc342760183"/>
      <w:r>
        <w:rPr>
          <w:rFonts w:ascii="Times New Roman" w:eastAsia="MS Gothic" w:hAnsi="Times New Roman" w:cs="Times New Roman"/>
          <w:b/>
          <w:spacing w:val="-10"/>
          <w:kern w:val="28"/>
          <w:sz w:val="26"/>
          <w:szCs w:val="26"/>
        </w:rPr>
        <w:t xml:space="preserve">                                                 </w:t>
      </w:r>
      <w:bookmarkStart w:id="4" w:name="_Toc76474529"/>
      <w:r w:rsidR="00560FC6" w:rsidRPr="00503574">
        <w:rPr>
          <w:rFonts w:ascii="Times New Roman" w:eastAsia="MS Gothic" w:hAnsi="Times New Roman" w:cs="Times New Roman"/>
          <w:b/>
          <w:color w:val="000000" w:themeColor="text1"/>
          <w:spacing w:val="-10"/>
          <w:kern w:val="28"/>
          <w:sz w:val="26"/>
          <w:szCs w:val="26"/>
        </w:rPr>
        <w:t>DANH MỤC CÁC TỪ VIẾT TẮT</w:t>
      </w:r>
      <w:bookmarkEnd w:id="3"/>
      <w:bookmarkEnd w:id="4"/>
    </w:p>
    <w:p w14:paraId="3E2D4AD4" w14:textId="1C42CEA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ECMA  </w:t>
      </w:r>
      <w:r w:rsidRPr="009C6A91">
        <w:rPr>
          <w:rFonts w:ascii="Times New Roman" w:eastAsia="Times New Roman" w:hAnsi="Times New Roman" w:cs="Times New Roman"/>
          <w:sz w:val="26"/>
          <w:szCs w:val="26"/>
        </w:rPr>
        <w:t xml:space="preserve">: European Computer Manufacturers Association </w:t>
      </w:r>
    </w:p>
    <w:p w14:paraId="6A9C8E44" w14:textId="7BB650B3"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IDE       </w:t>
      </w:r>
      <w:r w:rsidRPr="009C6A91">
        <w:rPr>
          <w:rFonts w:ascii="Times New Roman" w:eastAsia="Times New Roman" w:hAnsi="Times New Roman" w:cs="Times New Roman"/>
          <w:sz w:val="26"/>
          <w:szCs w:val="26"/>
        </w:rPr>
        <w:t>: Integrated Developement Environment</w:t>
      </w:r>
    </w:p>
    <w:p w14:paraId="130AAC16" w14:textId="1FD64F8B"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CLR      </w:t>
      </w:r>
      <w:r w:rsidRPr="009C6A91">
        <w:rPr>
          <w:rFonts w:ascii="Times New Roman" w:eastAsia="Times New Roman" w:hAnsi="Times New Roman" w:cs="Times New Roman"/>
          <w:sz w:val="26"/>
          <w:szCs w:val="26"/>
        </w:rPr>
        <w:t>: Common Language Runtime</w:t>
      </w:r>
    </w:p>
    <w:p w14:paraId="1B787241" w14:textId="491AAFC7"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ISO       </w:t>
      </w:r>
      <w:r w:rsidRPr="009C6A91">
        <w:rPr>
          <w:rFonts w:ascii="Times New Roman" w:eastAsia="Times New Roman" w:hAnsi="Times New Roman" w:cs="Times New Roman"/>
          <w:sz w:val="26"/>
          <w:szCs w:val="26"/>
        </w:rPr>
        <w:t>: International Standards Organization</w:t>
      </w:r>
    </w:p>
    <w:p w14:paraId="76C3EC2B" w14:textId="6A9AA0E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CLI       </w:t>
      </w:r>
      <w:r w:rsidRPr="009C6A91">
        <w:rPr>
          <w:rFonts w:ascii="Times New Roman" w:eastAsia="Times New Roman" w:hAnsi="Times New Roman" w:cs="Times New Roman"/>
          <w:sz w:val="26"/>
          <w:szCs w:val="26"/>
        </w:rPr>
        <w:t>: Common Language Infrastructure</w:t>
      </w:r>
    </w:p>
    <w:p w14:paraId="5548358A" w14:textId="04B886E5"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WPF     </w:t>
      </w:r>
      <w:r w:rsidRPr="009C6A91">
        <w:rPr>
          <w:rFonts w:ascii="Times New Roman" w:eastAsia="Times New Roman" w:hAnsi="Times New Roman" w:cs="Times New Roman"/>
          <w:sz w:val="26"/>
          <w:szCs w:val="26"/>
        </w:rPr>
        <w:t xml:space="preserve">: Windows Presentation Foundation </w:t>
      </w:r>
    </w:p>
    <w:p w14:paraId="4E3ADC27" w14:textId="77777777" w:rsidR="00560FC6" w:rsidRPr="009C6A91" w:rsidRDefault="00560FC6" w:rsidP="009C6A91">
      <w:pPr>
        <w:spacing w:before="120" w:after="60" w:line="360" w:lineRule="auto"/>
        <w:contextualSpacing/>
        <w:jc w:val="both"/>
        <w:rPr>
          <w:rFonts w:ascii="Times New Roman" w:eastAsia="MS Gothic" w:hAnsi="Times New Roman" w:cs="Times New Roman"/>
          <w:spacing w:val="-10"/>
          <w:kern w:val="28"/>
          <w:sz w:val="26"/>
          <w:szCs w:val="26"/>
        </w:rPr>
      </w:pPr>
      <w:r w:rsidRPr="009C6A91">
        <w:rPr>
          <w:rFonts w:ascii="Times New Roman" w:eastAsia="MS Gothic" w:hAnsi="Times New Roman" w:cs="Times New Roman"/>
          <w:b/>
          <w:spacing w:val="-10"/>
          <w:kern w:val="28"/>
          <w:sz w:val="26"/>
          <w:szCs w:val="26"/>
        </w:rPr>
        <w:t xml:space="preserve">RDBMS: </w:t>
      </w:r>
      <w:r w:rsidRPr="009C6A91">
        <w:rPr>
          <w:rFonts w:ascii="Times New Roman" w:eastAsia="MS Gothic" w:hAnsi="Times New Roman" w:cs="Times New Roman"/>
          <w:spacing w:val="-10"/>
          <w:kern w:val="28"/>
          <w:sz w:val="26"/>
          <w:szCs w:val="26"/>
        </w:rPr>
        <w:t>Relational Database Management System</w:t>
      </w:r>
    </w:p>
    <w:p w14:paraId="105893CE" w14:textId="312AF0B3"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60BE1B" w14:textId="356A076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3FAB1106" w14:textId="20B8F0C4"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71F96405" w14:textId="077F055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EFC6EEA" w14:textId="2537C31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74489D8" w14:textId="4B6915A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1970C758" w14:textId="169C315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11EB80C" w14:textId="1287501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C196BBC" w14:textId="2646F2A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AD81A16" w14:textId="1F6D658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2DDCED4" w14:textId="5254777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D7862B5" w14:textId="39CF1B0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94C953D" w14:textId="6A0619C1"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0716DDBA" w14:textId="1344EF88"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2B148C25" w14:textId="77777777" w:rsidR="00403A0E" w:rsidRDefault="00403A0E" w:rsidP="009C6A91">
      <w:pPr>
        <w:tabs>
          <w:tab w:val="left" w:pos="7275"/>
        </w:tabs>
        <w:spacing w:before="120" w:after="60" w:line="360" w:lineRule="auto"/>
        <w:rPr>
          <w:rFonts w:ascii="Times New Roman" w:hAnsi="Times New Roman" w:cs="Times New Roman"/>
          <w:sz w:val="26"/>
          <w:szCs w:val="26"/>
        </w:rPr>
        <w:sectPr w:rsidR="00403A0E" w:rsidSect="00403A0E">
          <w:pgSz w:w="11906" w:h="16838" w:code="9"/>
          <w:pgMar w:top="1418" w:right="1418" w:bottom="1418" w:left="1985" w:header="720" w:footer="720" w:gutter="0"/>
          <w:pgNumType w:fmt="lowerRoman" w:start="1"/>
          <w:cols w:space="720"/>
          <w:docGrid w:linePitch="360"/>
        </w:sectPr>
      </w:pPr>
    </w:p>
    <w:p w14:paraId="49D45C8E" w14:textId="193BED8A"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1F387C51" w14:textId="446F0E7F" w:rsidR="009E017F" w:rsidRPr="009C6A91" w:rsidRDefault="00503574" w:rsidP="00503574">
      <w:pPr>
        <w:pStyle w:val="Heading1"/>
        <w:rPr>
          <w:rFonts w:ascii="Times New Roman" w:hAnsi="Times New Roman" w:cs="Times New Roman"/>
          <w:b/>
          <w:bCs/>
          <w:sz w:val="26"/>
          <w:szCs w:val="26"/>
          <w:lang w:val="de-DE"/>
        </w:rPr>
      </w:pPr>
      <w:bookmarkStart w:id="5" w:name="_Toc74999871"/>
      <w:r>
        <w:rPr>
          <w:rFonts w:ascii="Times New Roman" w:hAnsi="Times New Roman" w:cs="Times New Roman"/>
          <w:b/>
          <w:bCs/>
          <w:sz w:val="26"/>
          <w:szCs w:val="26"/>
          <w:lang w:val="de-DE"/>
        </w:rPr>
        <w:t xml:space="preserve">                                                            </w:t>
      </w:r>
      <w:bookmarkStart w:id="6" w:name="_Toc76474530"/>
      <w:r w:rsidR="009E017F" w:rsidRPr="00503574">
        <w:rPr>
          <w:rFonts w:ascii="Times New Roman" w:hAnsi="Times New Roman" w:cs="Times New Roman"/>
          <w:b/>
          <w:bCs/>
          <w:color w:val="000000" w:themeColor="text1"/>
          <w:sz w:val="26"/>
          <w:szCs w:val="26"/>
          <w:lang w:val="de-DE"/>
        </w:rPr>
        <w:t>LỜI MỞ ĐẦU</w:t>
      </w:r>
      <w:bookmarkEnd w:id="5"/>
      <w:bookmarkEnd w:id="6"/>
    </w:p>
    <w:p w14:paraId="5505E633"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này.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14:paraId="5E5D03E6"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trong những công việc tương đối phức tạp, tốn nhiều thời gian và công sức. Chính vì thế, tin học hóa trong lĩnh vực quản lí điểm là một yêu cầu tất yếu. Tuy nhiên, muốn quản lý tốt chúng ta cần phải có các phần mềm tốt, phần mềm phải đảm bảo có độ bảo mật cao, dễ sử dụng và nhiều tiện ích.</w:t>
      </w:r>
    </w:p>
    <w:p w14:paraId="316B726F"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nhu cầu thiết thực trong quản lý của tất cả các cửa hàng cho thuê. Với số lượng nhiều, chắc chắn dữ liệu cần nhập vào sẽ rất nhiều, việc quản lý cũng sẽ gặp nhiều khó khăn. Chẳng hạn, khó khăn trong việc cập nhật, sửa chữa dữ liệu hay khi cần tra cứu thông tin của bất kỳ xe nào thì chúng ta đều phải tìm, rà soát bằng phương pháp thủ công… Công việc quản lý điểm như thế còn làm tiêu tốn rất nhiều thời gian.</w:t>
      </w:r>
    </w:p>
    <w:p w14:paraId="0211EB0A"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 xml:space="preserve">Xuất phát từ những lý do trên, cùng với sự hướng dẫn của cô Cao Thị Nhâm, chúng em thực hiện đề tài </w:t>
      </w:r>
      <w:r w:rsidRPr="009C6A91">
        <w:rPr>
          <w:rFonts w:ascii="Times New Roman" w:hAnsi="Times New Roman" w:cs="Times New Roman"/>
          <w:i/>
          <w:sz w:val="26"/>
          <w:szCs w:val="26"/>
          <w:lang w:val="de-DE"/>
        </w:rPr>
        <w:t>“Xây dựng ứng dụng quản lý việc cho thuê xe máy”</w:t>
      </w:r>
      <w:r w:rsidRPr="009C6A91">
        <w:rPr>
          <w:rFonts w:ascii="Times New Roman" w:hAnsi="Times New Roman" w:cs="Times New Roman"/>
          <w:sz w:val="26"/>
          <w:szCs w:val="26"/>
          <w:lang w:val="de-DE"/>
        </w:rPr>
        <w:t xml:space="preserve"> để vận dụng những kiến thức đã được học vào thực tiễn, xây dựng một hệ thống quản lý cho thuê xe máy.</w:t>
      </w:r>
    </w:p>
    <w:p w14:paraId="04728287" w14:textId="62A9D4CF" w:rsidR="009E017F"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Chúng em xin chân thành cảm ơn!</w:t>
      </w:r>
    </w:p>
    <w:p w14:paraId="28560788" w14:textId="048AD0DE"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C7B8D85" w14:textId="3FC54FE4"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F96B8F2" w14:textId="5056F1E3"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328A67DC" w14:textId="0A5F5DB9"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79B3875" w14:textId="77777777" w:rsidR="00835584" w:rsidRPr="009C6A91"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E8037FE" w14:textId="5A6B12CF" w:rsidR="009E017F" w:rsidRPr="009C6A91" w:rsidRDefault="009E017F" w:rsidP="009C6A91">
      <w:pPr>
        <w:tabs>
          <w:tab w:val="left" w:pos="7275"/>
        </w:tabs>
        <w:spacing w:before="120" w:after="60" w:line="360" w:lineRule="auto"/>
        <w:jc w:val="both"/>
        <w:rPr>
          <w:rFonts w:ascii="Times New Roman" w:hAnsi="Times New Roman" w:cs="Times New Roman"/>
          <w:b/>
          <w:bCs/>
          <w:sz w:val="26"/>
          <w:szCs w:val="26"/>
          <w:lang w:val="de-DE"/>
        </w:rPr>
      </w:pPr>
      <w:r w:rsidRPr="009C6A91">
        <w:rPr>
          <w:rFonts w:ascii="Times New Roman" w:hAnsi="Times New Roman" w:cs="Times New Roman"/>
          <w:b/>
          <w:bCs/>
          <w:sz w:val="26"/>
          <w:szCs w:val="26"/>
          <w:lang w:val="de-DE"/>
        </w:rPr>
        <w:t xml:space="preserve">                                      </w:t>
      </w:r>
      <w:r w:rsidR="00D7698F" w:rsidRPr="009C6A91">
        <w:rPr>
          <w:rFonts w:ascii="Times New Roman" w:hAnsi="Times New Roman" w:cs="Times New Roman"/>
          <w:b/>
          <w:bCs/>
          <w:sz w:val="26"/>
          <w:szCs w:val="26"/>
          <w:lang w:val="de-DE"/>
        </w:rPr>
        <w:t xml:space="preserve">   </w:t>
      </w:r>
      <w:r w:rsidRPr="009C6A91">
        <w:rPr>
          <w:rFonts w:ascii="Times New Roman" w:hAnsi="Times New Roman" w:cs="Times New Roman"/>
          <w:b/>
          <w:bCs/>
          <w:sz w:val="26"/>
          <w:szCs w:val="26"/>
          <w:lang w:val="de-DE"/>
        </w:rPr>
        <w:t xml:space="preserve"> Sinh viên thực hiện</w:t>
      </w:r>
    </w:p>
    <w:tbl>
      <w:tblPr>
        <w:tblW w:w="8910" w:type="dxa"/>
        <w:tblInd w:w="18" w:type="dxa"/>
        <w:tblLayout w:type="fixed"/>
        <w:tblLook w:val="0000" w:firstRow="0" w:lastRow="0" w:firstColumn="0" w:lastColumn="0" w:noHBand="0" w:noVBand="0"/>
      </w:tblPr>
      <w:tblGrid>
        <w:gridCol w:w="4500"/>
        <w:gridCol w:w="4410"/>
      </w:tblGrid>
      <w:tr w:rsidR="009E017F" w:rsidRPr="009C6A91" w14:paraId="590522F4" w14:textId="1468D0DF" w:rsidTr="00D7698F">
        <w:trPr>
          <w:trHeight w:val="381"/>
        </w:trPr>
        <w:tc>
          <w:tcPr>
            <w:tcW w:w="4500" w:type="dxa"/>
            <w:vAlign w:val="center"/>
          </w:tcPr>
          <w:p w14:paraId="221D4C4E" w14:textId="73843551"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Nguyễn Bá Trường</w:t>
            </w:r>
          </w:p>
        </w:tc>
        <w:tc>
          <w:tcPr>
            <w:tcW w:w="4410" w:type="dxa"/>
          </w:tcPr>
          <w:p w14:paraId="1421B981" w14:textId="252F9799"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ECDF5E8" w14:textId="6CD65012" w:rsidTr="00D7698F">
        <w:trPr>
          <w:trHeight w:val="527"/>
        </w:trPr>
        <w:tc>
          <w:tcPr>
            <w:tcW w:w="4500" w:type="dxa"/>
            <w:vAlign w:val="center"/>
          </w:tcPr>
          <w:p w14:paraId="351AC395" w14:textId="2E212CA6"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Lê Thị Diệu Hoài</w:t>
            </w:r>
          </w:p>
        </w:tc>
        <w:tc>
          <w:tcPr>
            <w:tcW w:w="4410" w:type="dxa"/>
          </w:tcPr>
          <w:p w14:paraId="74CAA3F1" w14:textId="62CD8987"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7006791" w14:textId="1D0059DA" w:rsidTr="00D7698F">
        <w:trPr>
          <w:trHeight w:val="459"/>
        </w:trPr>
        <w:tc>
          <w:tcPr>
            <w:tcW w:w="4500" w:type="dxa"/>
            <w:vAlign w:val="center"/>
          </w:tcPr>
          <w:p w14:paraId="1E5FA9C3" w14:textId="550BB22C"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Ngọc Trinh</w:t>
            </w:r>
          </w:p>
        </w:tc>
        <w:tc>
          <w:tcPr>
            <w:tcW w:w="4410" w:type="dxa"/>
          </w:tcPr>
          <w:p w14:paraId="3183B911" w14:textId="42DDB78B"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r w:rsidR="009E017F" w:rsidRPr="009C6A91" w14:paraId="113D0C00" w14:textId="255F95D9" w:rsidTr="00D7698F">
        <w:trPr>
          <w:trHeight w:val="527"/>
        </w:trPr>
        <w:tc>
          <w:tcPr>
            <w:tcW w:w="4500" w:type="dxa"/>
            <w:vAlign w:val="center"/>
          </w:tcPr>
          <w:p w14:paraId="45921BB0" w14:textId="5CBB41E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Võ Thị Thủy Tiên</w:t>
            </w:r>
          </w:p>
        </w:tc>
        <w:tc>
          <w:tcPr>
            <w:tcW w:w="4410" w:type="dxa"/>
          </w:tcPr>
          <w:p w14:paraId="5F04630C" w14:textId="127615C6"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bl>
    <w:p w14:paraId="7E1A7548" w14:textId="77777777" w:rsidR="00835584" w:rsidRDefault="00835584" w:rsidP="00835584">
      <w:pPr>
        <w:spacing w:before="120" w:after="60" w:line="360" w:lineRule="auto"/>
        <w:ind w:left="284"/>
        <w:contextualSpacing/>
        <w:jc w:val="both"/>
        <w:rPr>
          <w:rFonts w:ascii="Times New Roman" w:eastAsia="SimSun" w:hAnsi="Times New Roman" w:cs="Times New Roman"/>
          <w:b/>
          <w:sz w:val="26"/>
          <w:szCs w:val="26"/>
          <w:lang w:val="de-DE" w:eastAsia="zh-CN"/>
        </w:rPr>
      </w:pPr>
    </w:p>
    <w:p w14:paraId="3AAEE820" w14:textId="575F4D04"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Mục tiêu nghiên cứu của đề tài</w:t>
      </w:r>
    </w:p>
    <w:p w14:paraId="630BE359" w14:textId="77777777" w:rsidR="00D7698F" w:rsidRPr="009C6A91" w:rsidRDefault="00D7698F" w:rsidP="009C6A91">
      <w:pPr>
        <w:spacing w:before="120" w:after="60" w:line="360" w:lineRule="auto"/>
        <w:ind w:left="349"/>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ab/>
        <w:t>Nắm được những nhu cầu và qua đó nghiên cứu xây dựng ứng dụng để quản lý việc cho thuê xe máy, xe đạp có yêu cầu kỹ thuật, chuyên nghiệp hơn trong khâu quản lý, giải quyết các hạn chế của hệ thống cũ.</w:t>
      </w:r>
    </w:p>
    <w:p w14:paraId="5A1DB15C" w14:textId="77777777"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Nhiệm vụ của đề tài</w:t>
      </w:r>
    </w:p>
    <w:p w14:paraId="402A031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Nghiên cứu thực hiện ứng dụng quản lý bao gồm các chức năng sau:</w:t>
      </w:r>
    </w:p>
    <w:p w14:paraId="26C48B8E" w14:textId="77777777" w:rsidR="00D7698F" w:rsidRPr="009C6A91" w:rsidRDefault="00D7698F" w:rsidP="00E979CF">
      <w:pPr>
        <w:numPr>
          <w:ilvl w:val="2"/>
          <w:numId w:val="3"/>
        </w:numPr>
        <w:spacing w:before="120" w:after="60" w:line="360" w:lineRule="auto"/>
        <w:ind w:left="0" w:firstLine="0"/>
        <w:jc w:val="both"/>
        <w:textAlignment w:val="baseline"/>
        <w:rPr>
          <w:rFonts w:ascii="Times New Roman" w:eastAsia="Calibri" w:hAnsi="Times New Roman" w:cs="Times New Roman"/>
          <w:i/>
          <w:iCs/>
          <w:sz w:val="26"/>
          <w:szCs w:val="26"/>
        </w:rPr>
      </w:pPr>
      <w:r w:rsidRPr="009C6A91">
        <w:rPr>
          <w:rFonts w:ascii="Times New Roman" w:eastAsia="Calibri" w:hAnsi="Times New Roman" w:cs="Times New Roman"/>
          <w:i/>
          <w:iCs/>
          <w:sz w:val="26"/>
          <w:szCs w:val="26"/>
        </w:rPr>
        <w:t>Khách hàng:</w:t>
      </w:r>
    </w:p>
    <w:p w14:paraId="5D2A7B09" w14:textId="77777777" w:rsidR="00D7698F" w:rsidRPr="009C6A91" w:rsidRDefault="00D7698F" w:rsidP="00E979CF">
      <w:pPr>
        <w:numPr>
          <w:ilvl w:val="0"/>
          <w:numId w:val="8"/>
        </w:numPr>
        <w:spacing w:before="120" w:after="60" w:line="360" w:lineRule="auto"/>
        <w:ind w:left="810"/>
        <w:jc w:val="both"/>
        <w:rPr>
          <w:rFonts w:ascii="Times New Roman" w:eastAsia="Calibri" w:hAnsi="Times New Roman" w:cs="Times New Roman"/>
          <w:sz w:val="26"/>
          <w:szCs w:val="26"/>
        </w:rPr>
      </w:pPr>
      <w:r w:rsidRPr="009C6A91">
        <w:rPr>
          <w:rFonts w:ascii="Times New Roman" w:eastAsia="Calibri" w:hAnsi="Times New Roman" w:cs="Times New Roman"/>
          <w:sz w:val="26"/>
          <w:szCs w:val="26"/>
        </w:rPr>
        <w:t>Thêm, sửa, xóa, tìm kiếm thông tin khách hàng.</w:t>
      </w:r>
    </w:p>
    <w:p w14:paraId="41BEE7CE" w14:textId="77777777" w:rsidR="00D7698F" w:rsidRPr="009C6A91" w:rsidRDefault="00D7698F" w:rsidP="00E979CF">
      <w:pPr>
        <w:numPr>
          <w:ilvl w:val="2"/>
          <w:numId w:val="4"/>
        </w:numPr>
        <w:spacing w:before="120" w:after="60" w:line="360" w:lineRule="auto"/>
        <w:ind w:left="0" w:firstLine="0"/>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Xe:</w:t>
      </w:r>
    </w:p>
    <w:p w14:paraId="53CF9404" w14:textId="77777777" w:rsidR="00D7698F" w:rsidRPr="009C6A91" w:rsidRDefault="00D7698F" w:rsidP="00E979CF">
      <w:pPr>
        <w:numPr>
          <w:ilvl w:val="0"/>
          <w:numId w:val="5"/>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Hiển thị thông tin tình trạng xe (cho thuê/chưa cho thuê/hỏng…)</w:t>
      </w:r>
    </w:p>
    <w:p w14:paraId="5D6E308C" w14:textId="77777777" w:rsidR="00D7698F" w:rsidRPr="009C6A91" w:rsidRDefault="00D7698F" w:rsidP="00E979CF">
      <w:pPr>
        <w:numPr>
          <w:ilvl w:val="0"/>
          <w:numId w:val="5"/>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Thêm, sửa, xóa, tìm kiếm thông tin xe</w:t>
      </w:r>
    </w:p>
    <w:p w14:paraId="6749558E" w14:textId="77777777" w:rsidR="00D7698F" w:rsidRPr="009C6A91" w:rsidRDefault="00D7698F" w:rsidP="00E979CF">
      <w:pPr>
        <w:numPr>
          <w:ilvl w:val="2"/>
          <w:numId w:val="4"/>
        </w:numPr>
        <w:spacing w:before="120" w:after="60" w:line="360" w:lineRule="auto"/>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Hóa đơn:</w:t>
      </w:r>
    </w:p>
    <w:p w14:paraId="03641B9B" w14:textId="77777777" w:rsidR="00D7698F" w:rsidRPr="009C6A91" w:rsidRDefault="00D7698F" w:rsidP="00E979CF">
      <w:pPr>
        <w:numPr>
          <w:ilvl w:val="0"/>
          <w:numId w:val="6"/>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Thêm, sửa, xóa, tìm kiếm thông tin hóa đơn</w:t>
      </w:r>
    </w:p>
    <w:p w14:paraId="3283B5D1" w14:textId="77777777" w:rsidR="00D7698F" w:rsidRPr="009C6A91" w:rsidRDefault="00D7698F" w:rsidP="00E979CF">
      <w:pPr>
        <w:numPr>
          <w:ilvl w:val="2"/>
          <w:numId w:val="4"/>
        </w:numPr>
        <w:spacing w:before="120" w:after="60" w:line="360" w:lineRule="auto"/>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Thống kê:</w:t>
      </w:r>
    </w:p>
    <w:p w14:paraId="01E2E8B9" w14:textId="5D634DD5" w:rsidR="00D7698F" w:rsidRDefault="00D7698F" w:rsidP="00E979CF">
      <w:pPr>
        <w:numPr>
          <w:ilvl w:val="0"/>
          <w:numId w:val="7"/>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Tình hình xe thuê theo khoảng thời gian nhất định</w:t>
      </w:r>
    </w:p>
    <w:p w14:paraId="45ADD1B3" w14:textId="38529A64" w:rsidR="00E24EBF" w:rsidRDefault="00E24EBF" w:rsidP="00E24EBF">
      <w:pPr>
        <w:spacing w:before="120" w:after="60" w:line="360" w:lineRule="auto"/>
        <w:jc w:val="both"/>
        <w:rPr>
          <w:rFonts w:ascii="Times New Roman" w:eastAsia="Times New Roman" w:hAnsi="Times New Roman" w:cs="Times New Roman"/>
          <w:sz w:val="26"/>
          <w:szCs w:val="26"/>
        </w:rPr>
      </w:pPr>
    </w:p>
    <w:p w14:paraId="53F9CA6A" w14:textId="30D7276A" w:rsidR="00E24EBF" w:rsidRDefault="00E24EBF" w:rsidP="00E24EBF">
      <w:pPr>
        <w:spacing w:before="120" w:after="60" w:line="360" w:lineRule="auto"/>
        <w:jc w:val="both"/>
        <w:rPr>
          <w:rFonts w:ascii="Times New Roman" w:eastAsia="Times New Roman" w:hAnsi="Times New Roman" w:cs="Times New Roman"/>
          <w:sz w:val="26"/>
          <w:szCs w:val="26"/>
        </w:rPr>
      </w:pPr>
    </w:p>
    <w:p w14:paraId="490FDE5B" w14:textId="77777777" w:rsidR="00E24EBF" w:rsidRPr="009C6A91" w:rsidRDefault="00E24EBF" w:rsidP="00E24EBF">
      <w:pPr>
        <w:spacing w:before="120" w:after="60" w:line="360" w:lineRule="auto"/>
        <w:jc w:val="both"/>
        <w:rPr>
          <w:rFonts w:ascii="Times New Roman" w:eastAsia="Times New Roman" w:hAnsi="Times New Roman" w:cs="Times New Roman"/>
          <w:sz w:val="26"/>
          <w:szCs w:val="26"/>
        </w:rPr>
      </w:pPr>
    </w:p>
    <w:p w14:paraId="7906B3DB" w14:textId="77777777" w:rsidR="00D7698F" w:rsidRPr="009C6A91" w:rsidRDefault="00D7698F" w:rsidP="00E979CF">
      <w:pPr>
        <w:numPr>
          <w:ilvl w:val="0"/>
          <w:numId w:val="2"/>
        </w:numPr>
        <w:spacing w:before="120" w:after="60" w:line="360" w:lineRule="auto"/>
        <w:ind w:left="426"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lastRenderedPageBreak/>
        <w:t>Kết cấu của đề tài</w:t>
      </w:r>
    </w:p>
    <w:p w14:paraId="6C3C65E1" w14:textId="77777777" w:rsidR="00E24EBF" w:rsidRDefault="00D7698F" w:rsidP="00E24EBF">
      <w:pPr>
        <w:spacing w:before="120" w:after="60" w:line="360" w:lineRule="auto"/>
        <w:ind w:firstLine="482"/>
        <w:jc w:val="both"/>
        <w:rPr>
          <w:rFonts w:ascii="Times New Roman" w:eastAsia="Calibri" w:hAnsi="Times New Roman" w:cs="Times New Roman"/>
          <w:color w:val="000000"/>
          <w:sz w:val="26"/>
          <w:szCs w:val="26"/>
          <w:lang w:val="de-DE"/>
        </w:rPr>
      </w:pPr>
      <w:bookmarkStart w:id="7" w:name="_Hlk70968157"/>
      <w:r w:rsidRPr="009C6A91">
        <w:rPr>
          <w:rFonts w:ascii="Times New Roman" w:eastAsia="Calibri" w:hAnsi="Times New Roman" w:cs="Times New Roman"/>
          <w:color w:val="000000"/>
          <w:sz w:val="26"/>
          <w:szCs w:val="26"/>
          <w:lang w:val="de-DE"/>
        </w:rPr>
        <w:t>Đề tài được tổ chức gồm phần mở đầu, 4 chương nội dung và phần kết luận</w:t>
      </w:r>
      <w:bookmarkEnd w:id="7"/>
      <w:r w:rsidRPr="009C6A91">
        <w:rPr>
          <w:rFonts w:ascii="Times New Roman" w:eastAsia="Calibri" w:hAnsi="Times New Roman" w:cs="Times New Roman"/>
          <w:color w:val="000000"/>
          <w:sz w:val="26"/>
          <w:szCs w:val="26"/>
          <w:lang w:val="de-DE"/>
        </w:rPr>
        <w:t>:</w:t>
      </w:r>
    </w:p>
    <w:p w14:paraId="4C08277B" w14:textId="7FD367A7" w:rsidR="00D7698F" w:rsidRPr="00E24EBF" w:rsidRDefault="00D7698F" w:rsidP="00E24EBF">
      <w:pPr>
        <w:spacing w:before="120" w:after="60" w:line="360" w:lineRule="auto"/>
        <w:ind w:left="426"/>
        <w:jc w:val="both"/>
        <w:rPr>
          <w:rFonts w:ascii="Times New Roman" w:eastAsia="Calibri" w:hAnsi="Times New Roman" w:cs="Times New Roman"/>
          <w:color w:val="000000"/>
          <w:sz w:val="26"/>
          <w:szCs w:val="26"/>
          <w:lang w:val="de-DE"/>
        </w:rPr>
      </w:pPr>
      <w:r w:rsidRPr="009C6A91">
        <w:rPr>
          <w:rFonts w:ascii="Times New Roman" w:eastAsia="Times New Roman" w:hAnsi="Times New Roman" w:cs="Times New Roman"/>
          <w:sz w:val="26"/>
          <w:szCs w:val="26"/>
          <w:lang w:val="de-DE"/>
        </w:rPr>
        <w:t>Mở đầu</w:t>
      </w:r>
    </w:p>
    <w:p w14:paraId="6FDF8115"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1</w:t>
      </w:r>
      <w:r w:rsidRPr="009C6A91">
        <w:rPr>
          <w:rFonts w:ascii="Times New Roman" w:eastAsia="Times New Roman" w:hAnsi="Times New Roman" w:cs="Times New Roman"/>
          <w:sz w:val="26"/>
          <w:szCs w:val="26"/>
          <w:lang w:val="vi-VN"/>
        </w:rPr>
        <w:t xml:space="preserve">: </w:t>
      </w:r>
      <w:r w:rsidRPr="009C6A91">
        <w:rPr>
          <w:rFonts w:ascii="Times New Roman" w:eastAsia="Times New Roman" w:hAnsi="Times New Roman" w:cs="Times New Roman"/>
          <w:sz w:val="26"/>
          <w:szCs w:val="26"/>
          <w:lang w:val="de-DE"/>
        </w:rPr>
        <w:t>Cơ sở lý thuyết</w:t>
      </w:r>
    </w:p>
    <w:p w14:paraId="6C67F5F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2</w:t>
      </w:r>
      <w:r w:rsidRPr="009C6A91">
        <w:rPr>
          <w:rFonts w:ascii="Times New Roman" w:eastAsia="Times New Roman" w:hAnsi="Times New Roman" w:cs="Times New Roman"/>
          <w:sz w:val="26"/>
          <w:szCs w:val="26"/>
          <w:lang w:val="de-DE"/>
        </w:rPr>
        <w:t>: Phân tích và thiết kế ứng dụng</w:t>
      </w:r>
    </w:p>
    <w:p w14:paraId="6B530D5E" w14:textId="77777777" w:rsidR="00D7698F" w:rsidRPr="009C6A91" w:rsidRDefault="00D7698F" w:rsidP="009C6A91">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3</w:t>
      </w:r>
      <w:r w:rsidRPr="009C6A91">
        <w:rPr>
          <w:rFonts w:ascii="Times New Roman" w:eastAsia="Times New Roman" w:hAnsi="Times New Roman" w:cs="Times New Roman"/>
          <w:sz w:val="26"/>
          <w:szCs w:val="26"/>
          <w:lang w:val="de-DE"/>
        </w:rPr>
        <w:t>: Phát triển ứng dụng</w:t>
      </w:r>
    </w:p>
    <w:p w14:paraId="59B5D646" w14:textId="77777777" w:rsidR="00E24EBF" w:rsidRDefault="00D7698F" w:rsidP="00E24EBF">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4</w:t>
      </w:r>
      <w:r w:rsidRPr="009C6A91">
        <w:rPr>
          <w:rFonts w:ascii="Times New Roman" w:eastAsia="Times New Roman" w:hAnsi="Times New Roman" w:cs="Times New Roman"/>
          <w:sz w:val="26"/>
          <w:szCs w:val="26"/>
          <w:lang w:val="de-DE"/>
        </w:rPr>
        <w:t>: Kết quả</w:t>
      </w:r>
    </w:p>
    <w:p w14:paraId="270DBB27" w14:textId="55BD4967" w:rsidR="00835584" w:rsidRDefault="00D7698F" w:rsidP="00E24EBF">
      <w:pPr>
        <w:tabs>
          <w:tab w:val="num" w:pos="426"/>
        </w:tabs>
        <w:spacing w:before="120" w:after="60" w:line="360" w:lineRule="auto"/>
        <w:ind w:left="426"/>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Kết luận và hướng phát triển</w:t>
      </w:r>
    </w:p>
    <w:p w14:paraId="3E5DE03F" w14:textId="12DF4E0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BC1FF46" w14:textId="35D89F6C"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5268B1FF" w14:textId="5492D2D1"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FAE8859" w14:textId="4B0E215A"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8226524" w14:textId="0425CB0F"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8EBBFA3" w14:textId="03CE32AB"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87A83D2" w14:textId="0A51E9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3667550" w14:textId="017F6FA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0EB14DD" w14:textId="04171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42A982C" w14:textId="4288058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748957B" w14:textId="6482F344"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EBB6D0B" w14:textId="0E744DC8"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ED8B8FE" w14:textId="309E17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BE72F21" w14:textId="0ED3762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61687B06" w14:textId="0972C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1C62139" w14:textId="2EE92B7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4234EDF0" w14:textId="77777777" w:rsidR="008A4297" w:rsidRPr="009C6A91" w:rsidRDefault="008A4297"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2E4D0092" w14:textId="77679F9D" w:rsidR="00D7698F" w:rsidRPr="007C6BA1" w:rsidRDefault="007C6BA1" w:rsidP="007C6BA1">
      <w:pPr>
        <w:pStyle w:val="Heading1"/>
        <w:rPr>
          <w:rFonts w:ascii="Times New Roman" w:hAnsi="Times New Roman" w:cs="Times New Roman"/>
          <w:b/>
          <w:bCs/>
          <w:color w:val="000000" w:themeColor="text1"/>
          <w:sz w:val="26"/>
          <w:szCs w:val="26"/>
          <w:lang w:val="de-DE"/>
        </w:rPr>
      </w:pPr>
      <w:r>
        <w:rPr>
          <w:rFonts w:ascii="Times New Roman" w:hAnsi="Times New Roman" w:cs="Times New Roman"/>
          <w:b/>
          <w:bCs/>
          <w:sz w:val="26"/>
          <w:szCs w:val="26"/>
          <w:lang w:val="de-DE"/>
        </w:rPr>
        <w:t xml:space="preserve">                                     </w:t>
      </w:r>
      <w:bookmarkStart w:id="8" w:name="_Toc76474531"/>
      <w:r w:rsidR="00D7698F" w:rsidRPr="007C6BA1">
        <w:rPr>
          <w:rFonts w:ascii="Times New Roman" w:hAnsi="Times New Roman" w:cs="Times New Roman"/>
          <w:b/>
          <w:bCs/>
          <w:color w:val="000000" w:themeColor="text1"/>
          <w:sz w:val="26"/>
          <w:szCs w:val="26"/>
          <w:lang w:val="de-DE"/>
        </w:rPr>
        <w:t>CHƯƠNG 1:</w:t>
      </w:r>
      <w:r w:rsidR="00E24EBF">
        <w:rPr>
          <w:rFonts w:ascii="Times New Roman" w:hAnsi="Times New Roman" w:cs="Times New Roman"/>
          <w:b/>
          <w:bCs/>
          <w:color w:val="000000" w:themeColor="text1"/>
          <w:sz w:val="26"/>
          <w:szCs w:val="26"/>
          <w:lang w:val="de-DE"/>
        </w:rPr>
        <w:t xml:space="preserve"> </w:t>
      </w:r>
      <w:r w:rsidR="00D7698F" w:rsidRPr="007C6BA1">
        <w:rPr>
          <w:rFonts w:ascii="Times New Roman" w:hAnsi="Times New Roman" w:cs="Times New Roman"/>
          <w:b/>
          <w:bCs/>
          <w:color w:val="000000" w:themeColor="text1"/>
          <w:sz w:val="26"/>
          <w:szCs w:val="26"/>
          <w:lang w:val="de-DE"/>
        </w:rPr>
        <w:t>CƠ SỞ LÝ THUYẾT</w:t>
      </w:r>
      <w:bookmarkEnd w:id="8"/>
    </w:p>
    <w:p w14:paraId="5B1BB57B" w14:textId="6F1FB1BE" w:rsidR="00D7698F" w:rsidRPr="007C6BA1" w:rsidRDefault="007C6BA1" w:rsidP="007C6BA1">
      <w:pPr>
        <w:pStyle w:val="Heading2"/>
        <w:rPr>
          <w:rFonts w:ascii="Times New Roman" w:hAnsi="Times New Roman" w:cs="Times New Roman"/>
          <w:b/>
          <w:bCs/>
          <w:iCs/>
          <w:color w:val="000000" w:themeColor="text1"/>
          <w:lang w:val="de-DE"/>
        </w:rPr>
      </w:pPr>
      <w:bookmarkStart w:id="9" w:name="_Toc74999873"/>
      <w:bookmarkStart w:id="10" w:name="_Toc76474532"/>
      <w:r w:rsidRPr="007C6BA1">
        <w:rPr>
          <w:rFonts w:ascii="Times New Roman" w:hAnsi="Times New Roman" w:cs="Times New Roman"/>
          <w:b/>
          <w:bCs/>
          <w:iCs/>
          <w:color w:val="000000" w:themeColor="text1"/>
          <w:lang w:val="de-DE"/>
        </w:rPr>
        <w:t>1.1</w:t>
      </w:r>
      <w:r w:rsidR="00D7698F" w:rsidRPr="007C6BA1">
        <w:rPr>
          <w:rFonts w:ascii="Times New Roman" w:hAnsi="Times New Roman" w:cs="Times New Roman"/>
          <w:b/>
          <w:bCs/>
          <w:iCs/>
          <w:color w:val="000000" w:themeColor="text1"/>
          <w:lang w:val="de-DE"/>
        </w:rPr>
        <w:t>Tổng quan về .NET framework</w:t>
      </w:r>
      <w:bookmarkEnd w:id="9"/>
      <w:bookmarkEnd w:id="10"/>
    </w:p>
    <w:p w14:paraId="510E24B9" w14:textId="6EB75A86"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1" w:name="_Toc74999874"/>
      <w:bookmarkStart w:id="12" w:name="_Toc76474533"/>
      <w:r w:rsidRPr="008A4297">
        <w:rPr>
          <w:rFonts w:ascii="Times New Roman" w:hAnsi="Times New Roman" w:cs="Times New Roman"/>
          <w:b/>
          <w:bCs/>
          <w:i/>
          <w:color w:val="000000" w:themeColor="text1"/>
          <w:sz w:val="26"/>
          <w:szCs w:val="26"/>
          <w:lang w:val="de-DE"/>
        </w:rPr>
        <w:t>1.1.1 Khái niệm về .NET framework</w:t>
      </w:r>
      <w:bookmarkEnd w:id="11"/>
      <w:bookmarkEnd w:id="12"/>
    </w:p>
    <w:p w14:paraId="26A39C68"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.NET Framework là một nền tảng lập trình và cũng là một nền tảng phát triển phần mềm chủ yếu trên hệ điều hành Microsoft Windows và chạy các ứng dụng Windows.</w:t>
      </w:r>
    </w:p>
    <w:p w14:paraId="6DB41B65"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Phiên bản đầu tiên của .NET Framewwork được phát hành và đưa vào sử dụng vào năm 2002.</w:t>
      </w:r>
    </w:p>
    <w:p w14:paraId="5C70621D" w14:textId="6D920996"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.NET framework làm cho việc thành lập và chạy ứng dụng một cách đơn giản với việc cung cấp nhiều thành phần được thiết kế sẵn. Bao gồm các công cụ dành cho người sử dụng ngôn ngữ lập trình khác nhau như Visual Basic, C# và thư viện để xây dựng các ứng dụng web, trang web, các dịch vụ web và trò chơi. Nhiều công cụ được tạo ra để hỗ trợ xây dựng ứng dụng .NET, và </w:t>
      </w:r>
      <w:bookmarkStart w:id="13" w:name="_Hlk74826086"/>
      <w:r w:rsidRPr="008A4297">
        <w:rPr>
          <w:rFonts w:ascii="Times New Roman" w:hAnsi="Times New Roman" w:cs="Times New Roman"/>
          <w:sz w:val="26"/>
          <w:szCs w:val="26"/>
          <w:lang w:val="de-DE"/>
        </w:rPr>
        <w:t xml:space="preserve">IDE (Integrated Developement Environment) </w:t>
      </w:r>
      <w:bookmarkEnd w:id="13"/>
      <w:r w:rsidRPr="008A4297">
        <w:rPr>
          <w:rFonts w:ascii="Times New Roman" w:hAnsi="Times New Roman" w:cs="Times New Roman"/>
          <w:sz w:val="26"/>
          <w:szCs w:val="26"/>
          <w:lang w:val="de-DE"/>
        </w:rPr>
        <w:t>được phát triển và hỗ trợ bởi chính Microsoft là Visual Studio.</w:t>
      </w:r>
    </w:p>
    <w:p w14:paraId="5E70ECF7" w14:textId="4F742C38"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4" w:name="_Toc74999875"/>
      <w:bookmarkStart w:id="15" w:name="_Toc76474534"/>
      <w:r w:rsidRPr="008A4297">
        <w:rPr>
          <w:rFonts w:ascii="Times New Roman" w:hAnsi="Times New Roman" w:cs="Times New Roman"/>
          <w:b/>
          <w:bCs/>
          <w:i/>
          <w:color w:val="000000" w:themeColor="text1"/>
          <w:sz w:val="26"/>
          <w:szCs w:val="26"/>
          <w:lang w:val="de-DE"/>
        </w:rPr>
        <w:t>1.1.2</w:t>
      </w:r>
      <w:r w:rsidR="00F0772F" w:rsidRPr="008A4297">
        <w:rPr>
          <w:rFonts w:ascii="Times New Roman" w:hAnsi="Times New Roman" w:cs="Times New Roman"/>
          <w:b/>
          <w:bCs/>
          <w:i/>
          <w:color w:val="000000" w:themeColor="text1"/>
          <w:sz w:val="26"/>
          <w:szCs w:val="26"/>
          <w:lang w:val="de-DE"/>
        </w:rPr>
        <w:t xml:space="preserve"> </w:t>
      </w:r>
      <w:r w:rsidRPr="008A4297">
        <w:rPr>
          <w:rFonts w:ascii="Times New Roman" w:hAnsi="Times New Roman" w:cs="Times New Roman"/>
          <w:b/>
          <w:bCs/>
          <w:i/>
          <w:color w:val="000000" w:themeColor="text1"/>
          <w:sz w:val="26"/>
          <w:szCs w:val="26"/>
          <w:lang w:val="de-DE"/>
        </w:rPr>
        <w:t>Ngôn ngữ lập trình C#</w:t>
      </w:r>
      <w:bookmarkEnd w:id="14"/>
      <w:bookmarkEnd w:id="15"/>
    </w:p>
    <w:p w14:paraId="2D3FB84B" w14:textId="2D75CCB4"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lập trình hiện đại được phát triển bởi Microsoft và được phê duyệt bởi European Computer Manufacturers Association (ECMA)và International Standards Organization (ISO).</w:t>
      </w:r>
    </w:p>
    <w:p w14:paraId="008DD2B1" w14:textId="4AB71AF5"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rPr>
        <w:t xml:space="preserve">C# được thiết kế cho các ngôn ngữ chung cơ sở hạ tầng (Common Language Infrastructure – CLI), trong đó bao gồm các mã (Executable Code) và môi trường thực thi (Runtime Environment) cho phép sử dụng các ngôn ngữ cấp cao khác </w:t>
      </w:r>
      <w:r w:rsidRPr="007C6BA1">
        <w:rPr>
          <w:rFonts w:ascii="Times New Roman" w:hAnsi="Times New Roman" w:cs="Times New Roman"/>
          <w:sz w:val="26"/>
          <w:szCs w:val="26"/>
          <w:lang w:val="de-DE"/>
        </w:rPr>
        <w:lastRenderedPageBreak/>
        <w:t xml:space="preserve">nhau trên đa nền tảng máy tính và kiến trúc khác nhau. </w:t>
      </w:r>
      <w:r w:rsidRPr="008A4297">
        <w:rPr>
          <w:rFonts w:ascii="Times New Roman" w:hAnsi="Times New Roman" w:cs="Times New Roman"/>
          <w:sz w:val="26"/>
          <w:szCs w:val="26"/>
          <w:lang w:val="de-DE"/>
        </w:rPr>
        <w:t>Chúng ta có thể xây dựng các ứng dụng .NET được triển khai trên các nền tảng Windows, Linux và Mac, đồng thời hỗ trợ các nhà lập trình viết code một cách an toàn.</w:t>
      </w:r>
    </w:p>
    <w:p w14:paraId="5BD881AD" w14:textId="77777777" w:rsidR="00D7698F" w:rsidRPr="009C6A91" w:rsidRDefault="00D7698F" w:rsidP="00E24EBF">
      <w:pPr>
        <w:tabs>
          <w:tab w:val="left" w:pos="7275"/>
        </w:tabs>
        <w:spacing w:before="120" w:after="60" w:line="360" w:lineRule="auto"/>
        <w:ind w:firstLine="720"/>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1AC017DE" wp14:editId="2A6F4150">
            <wp:extent cx="4819015" cy="30378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015" cy="3037840"/>
                    </a:xfrm>
                    <a:prstGeom prst="rect">
                      <a:avLst/>
                    </a:prstGeom>
                  </pic:spPr>
                </pic:pic>
              </a:graphicData>
            </a:graphic>
          </wp:inline>
        </w:drawing>
      </w:r>
    </w:p>
    <w:p w14:paraId="1BF3BE97" w14:textId="4B532E0E" w:rsidR="00D7698F" w:rsidRPr="00A0569A" w:rsidRDefault="00D7698F" w:rsidP="008A4297">
      <w:pPr>
        <w:pStyle w:val="Heading1"/>
        <w:rPr>
          <w:rFonts w:ascii="Times New Roman" w:hAnsi="Times New Roman" w:cs="Times New Roman"/>
          <w:color w:val="000000" w:themeColor="text1"/>
          <w:sz w:val="26"/>
          <w:szCs w:val="26"/>
        </w:rPr>
      </w:pPr>
      <w:r w:rsidRPr="009C6A91">
        <w:rPr>
          <w:rFonts w:ascii="Times New Roman" w:hAnsi="Times New Roman" w:cs="Times New Roman"/>
          <w:sz w:val="26"/>
          <w:szCs w:val="26"/>
        </w:rPr>
        <w:t xml:space="preserve">                               </w:t>
      </w:r>
      <w:r w:rsidR="00A0569A">
        <w:rPr>
          <w:rFonts w:ascii="Times New Roman" w:hAnsi="Times New Roman" w:cs="Times New Roman"/>
          <w:sz w:val="26"/>
          <w:szCs w:val="26"/>
        </w:rPr>
        <w:t xml:space="preserve">         </w:t>
      </w:r>
      <w:r w:rsidRPr="00A0569A">
        <w:rPr>
          <w:rFonts w:ascii="Times New Roman" w:hAnsi="Times New Roman" w:cs="Times New Roman"/>
          <w:color w:val="000000" w:themeColor="text1"/>
          <w:sz w:val="26"/>
          <w:szCs w:val="26"/>
        </w:rPr>
        <w:t>Hình 1.1.2 Ngôn ngữ lập trình C#</w:t>
      </w:r>
    </w:p>
    <w:p w14:paraId="70E365A5" w14:textId="2F394041"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 C# có thể được sử dụng để phát triển tất cả các loại ứng dụng bao gồm ứng dụng Windows, các thành phần và thư viện, Service và API, ứng dụng Web, ứng dụng di động, ứng dụng đám mây và video game.</w:t>
      </w:r>
    </w:p>
    <w:p w14:paraId="5EBF4D05"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Chúng ta lựa chọn C# để thực hiện là vì:</w:t>
      </w:r>
    </w:p>
    <w:p w14:paraId="6BFAB02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đơn giản.</w:t>
      </w:r>
    </w:p>
    <w:p w14:paraId="0B4595C1"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hiện đại.</w:t>
      </w:r>
    </w:p>
    <w:p w14:paraId="078EB3B5"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mạnh mẽ và mềm dẻo.</w:t>
      </w:r>
    </w:p>
    <w:p w14:paraId="0890C8C6"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ít từ khóa.</w:t>
      </w:r>
    </w:p>
    <w:p w14:paraId="3573193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phổ biến.</w:t>
      </w:r>
    </w:p>
    <w:p w14:paraId="4DAB9782" w14:textId="24E3DD6E"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lastRenderedPageBreak/>
        <w:t>C# mang sức mạnh của nhiều ngôn ngữ (C++, Java, . . .)</w:t>
      </w:r>
    </w:p>
    <w:p w14:paraId="4AE030E4" w14:textId="263AFE1B" w:rsidR="00D7698F" w:rsidRPr="007C6BA1" w:rsidRDefault="00D7698F" w:rsidP="007C6BA1">
      <w:pPr>
        <w:pStyle w:val="Heading2"/>
        <w:rPr>
          <w:rFonts w:ascii="Times New Roman" w:hAnsi="Times New Roman" w:cs="Times New Roman"/>
          <w:b/>
          <w:bCs/>
          <w:iCs/>
          <w:color w:val="000000" w:themeColor="text1"/>
        </w:rPr>
      </w:pPr>
      <w:bookmarkStart w:id="16" w:name="_Toc74999876"/>
      <w:bookmarkStart w:id="17" w:name="_Toc76474535"/>
      <w:r w:rsidRPr="007C6BA1">
        <w:rPr>
          <w:rFonts w:ascii="Times New Roman" w:hAnsi="Times New Roman" w:cs="Times New Roman"/>
          <w:b/>
          <w:bCs/>
          <w:iCs/>
          <w:color w:val="000000" w:themeColor="text1"/>
        </w:rPr>
        <w:t>1.2 Tổng quan về Windows Forms</w:t>
      </w:r>
      <w:bookmarkEnd w:id="16"/>
      <w:bookmarkEnd w:id="17"/>
      <w:r w:rsidRPr="007C6BA1">
        <w:rPr>
          <w:rFonts w:ascii="Times New Roman" w:hAnsi="Times New Roman" w:cs="Times New Roman"/>
          <w:b/>
          <w:bCs/>
          <w:iCs/>
          <w:color w:val="000000" w:themeColor="text1"/>
        </w:rPr>
        <w:t xml:space="preserve"> </w:t>
      </w:r>
    </w:p>
    <w:p w14:paraId="15C06C6E"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Windows Form là công nghệ của Microsoft, dùng để chỉ những ứng dụng được viết dùng .NET FrameWork, Windows form chạy trên nền Windows, cho phép lập trình các ứng dụng Windows trên PC. Mỗi màn hình windows cung cấp một giao diện giúp người dùng giao tiếp với ứng dụng. Giao diện này được gọi là giao diện đồ họa (GUI) của ứng dụng. </w:t>
      </w:r>
    </w:p>
    <w:p w14:paraId="120C6406"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Windows form được sử dụng để phát triển rất nhiều ứng dụng nhờ giao diện kéo thả đơn giản, dễ code và rất tiện ích. Window Form rất thích hợp để làm các phần mềm quản lý, các ứng dụng và tạo ra các giao diện linh hoạt, hiện đại.</w:t>
      </w:r>
    </w:p>
    <w:p w14:paraId="0065E62B" w14:textId="54A7DAEE"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Các lập trình viên C# .NET sử dụng Windows form để thực hiện các thao tác kéo thả dễ dàng, việc viết code cũng trở nên trực quan từ việc lấy text từ TextBox cho tới show dữ liệu bằng MessageBox, hoặc dùng Grid để kết nối SQL. WinForm rất dễ học và dễ dạy. Cùng với tốc độ xử lý dữ liệu nhanh chóng, đảm bảo an toàn và bảo mật thông tin, có thể chạy trên các phiên bản Windows khác nhau, thao tác trên nhiều giao diện.</w:t>
      </w:r>
    </w:p>
    <w:p w14:paraId="603BA4A2" w14:textId="7497899F" w:rsidR="00D7698F" w:rsidRPr="009C6A91" w:rsidRDefault="00D7698F" w:rsidP="007C6BA1">
      <w:pPr>
        <w:pStyle w:val="Heading2"/>
        <w:rPr>
          <w:rFonts w:ascii="Times New Roman" w:hAnsi="Times New Roman" w:cs="Times New Roman"/>
          <w:b/>
          <w:bCs/>
          <w:iCs/>
        </w:rPr>
      </w:pPr>
      <w:bookmarkStart w:id="18" w:name="_Toc74999877"/>
      <w:bookmarkStart w:id="19" w:name="_Toc76474536"/>
      <w:r w:rsidRPr="007C6BA1">
        <w:rPr>
          <w:rFonts w:ascii="Times New Roman" w:hAnsi="Times New Roman" w:cs="Times New Roman"/>
          <w:b/>
          <w:bCs/>
          <w:iCs/>
          <w:color w:val="000000" w:themeColor="text1"/>
        </w:rPr>
        <w:t>1.3 Tổng quan về hệ quản trị cơ sở dữ liệu Microsoft SQL Server</w:t>
      </w:r>
      <w:bookmarkEnd w:id="18"/>
      <w:bookmarkEnd w:id="19"/>
    </w:p>
    <w:p w14:paraId="6B27D0B7" w14:textId="22730D4F"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là một hệ quản trị cơ sở dữ liệu quan hệ (</w:t>
      </w:r>
      <w:bookmarkStart w:id="20" w:name="_Hlk74826386"/>
      <w:r w:rsidRPr="009C6A91">
        <w:rPr>
          <w:rFonts w:ascii="Times New Roman" w:hAnsi="Times New Roman" w:cs="Times New Roman"/>
          <w:sz w:val="26"/>
          <w:szCs w:val="26"/>
        </w:rPr>
        <w:t>Relational Database Management System</w:t>
      </w:r>
      <w:bookmarkEnd w:id="20"/>
      <w:r w:rsidRPr="009C6A91">
        <w:rPr>
          <w:rFonts w:ascii="Times New Roman" w:hAnsi="Times New Roman" w:cs="Times New Roman"/>
          <w:sz w:val="26"/>
          <w:szCs w:val="26"/>
        </w:rPr>
        <w:t xml:space="preserve"> (</w:t>
      </w:r>
      <w:bookmarkStart w:id="21" w:name="_Hlk74826324"/>
      <w:r w:rsidRPr="009C6A91">
        <w:rPr>
          <w:rFonts w:ascii="Times New Roman" w:hAnsi="Times New Roman" w:cs="Times New Roman"/>
          <w:sz w:val="26"/>
          <w:szCs w:val="26"/>
        </w:rPr>
        <w:t>RDBMS</w:t>
      </w:r>
      <w:bookmarkEnd w:id="21"/>
      <w:r w:rsidRPr="009C6A91">
        <w:rPr>
          <w:rFonts w:ascii="Times New Roman" w:hAnsi="Times New Roman" w:cs="Times New Roman"/>
          <w:sz w:val="26"/>
          <w:szCs w:val="26"/>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717ED9FD" w14:textId="32D2625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SQL Server được tối ưu để có thể chạy trên môi trường cơ sở dữ liệu rất lớn lên đến Tera-Byte và có thể phục vụ cùng lúc cho hàng ngàn user. Các ngôn ngữ cấp cao như: Visual C, Oracle, Visual Basic, đều có trình hỗ trợ là SQL. </w:t>
      </w:r>
    </w:p>
    <w:p w14:paraId="2A7DB320" w14:textId="4C13B138"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w:t>
      </w:r>
      <w:r w:rsidRPr="009C6A91">
        <w:rPr>
          <w:rFonts w:ascii="Times New Roman" w:hAnsi="Times New Roman" w:cs="Times New Roman"/>
          <w:sz w:val="26"/>
          <w:szCs w:val="26"/>
        </w:rPr>
        <w:lastRenderedPageBreak/>
        <w:t>phương pháp lưu trữ, phân vùng và đánh chỉ mục phục vụ cho việc tối ưu hóa hiệu năng.</w:t>
      </w:r>
    </w:p>
    <w:p w14:paraId="334DA1FA"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p>
    <w:p w14:paraId="444BB502"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495BD90C" wp14:editId="63A26D7C">
            <wp:extent cx="5071110" cy="2232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245" cy="2236859"/>
                    </a:xfrm>
                    <a:prstGeom prst="rect">
                      <a:avLst/>
                    </a:prstGeom>
                  </pic:spPr>
                </pic:pic>
              </a:graphicData>
            </a:graphic>
          </wp:inline>
        </w:drawing>
      </w:r>
    </w:p>
    <w:p w14:paraId="276BE89E" w14:textId="6642CC58" w:rsidR="00D7698F" w:rsidRPr="00A0569A" w:rsidRDefault="00D7698F" w:rsidP="008A4297">
      <w:pPr>
        <w:pStyle w:val="Heading1"/>
        <w:rPr>
          <w:rFonts w:ascii="Times New Roman" w:hAnsi="Times New Roman" w:cs="Times New Roman"/>
          <w:color w:val="000000" w:themeColor="text1"/>
          <w:sz w:val="26"/>
          <w:szCs w:val="26"/>
        </w:rPr>
      </w:pPr>
      <w:r w:rsidRPr="00A0569A">
        <w:rPr>
          <w:rFonts w:ascii="Times New Roman" w:hAnsi="Times New Roman" w:cs="Times New Roman"/>
          <w:color w:val="000000" w:themeColor="text1"/>
          <w:sz w:val="26"/>
          <w:szCs w:val="26"/>
        </w:rPr>
        <w:t xml:space="preserve">                            </w:t>
      </w:r>
      <w:r w:rsidR="00A0569A">
        <w:rPr>
          <w:rFonts w:ascii="Times New Roman" w:hAnsi="Times New Roman" w:cs="Times New Roman"/>
          <w:color w:val="000000" w:themeColor="text1"/>
          <w:sz w:val="26"/>
          <w:szCs w:val="26"/>
        </w:rPr>
        <w:t xml:space="preserve">               </w:t>
      </w:r>
      <w:r w:rsidRPr="00A0569A">
        <w:rPr>
          <w:rFonts w:ascii="Times New Roman" w:hAnsi="Times New Roman" w:cs="Times New Roman"/>
          <w:color w:val="000000" w:themeColor="text1"/>
          <w:sz w:val="26"/>
          <w:szCs w:val="26"/>
        </w:rPr>
        <w:t xml:space="preserve">     Hình 1.3 Microsoft SQL Server</w:t>
      </w:r>
    </w:p>
    <w:p w14:paraId="71C7B589"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khả năng quản trị cơ sở dữ liệu chuyên nghiệp, được thể hiện qua các tính năng nổi trội như có thể hoạt động tốt trên hệ điều hành Windows và Linux, quản lý một khối lượng công việc hiệu quả, SQL là một ngôn ngữ đòi hỏi có tính tương tác cao chính vì vậy gười dùng có thể dễ dàng trao đổi với các tiện ích thông qua các câu lệnh của SQL đến cơ sở dữ liệu và nhận kết quả từ cơ sở dữ liệu.</w:t>
      </w:r>
    </w:p>
    <w:p w14:paraId="158C3532" w14:textId="2A8296B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4 dịch vụ lớn là Database Engine, Intergration Service, Reporting service và Analysis Services.</w:t>
      </w:r>
    </w:p>
    <w:p w14:paraId="3EE16C5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DataBase Engine: được phát triển để thực thi tốt hơn với việc hỗ trợ cả dữ liệu có cấu trúc và dữ liệu phi cấu trúc (XML).</w:t>
      </w:r>
    </w:p>
    <w:p w14:paraId="69065A1C"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Khả năng sẵn sàng của hệ thống được nâng cao, hỗ trợ các chức năng: Database mirroring (cơ sở dữ liệu gương), failover clustering, snapshots và khôi phục dữ liệu nhanh.</w:t>
      </w:r>
    </w:p>
    <w:p w14:paraId="33BBE4D3"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Việc quản lý chỉ mục được thực hiện song song với việc hoạt động của hệ thống. Người dùng có thể thêm chỉ mục, xây dựng lại chỉ mục hay xóa một chỉ mục đi trong khi hệ thống vẫn được sử dụng. </w:t>
      </w:r>
    </w:p>
    <w:p w14:paraId="4A4647C5"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lastRenderedPageBreak/>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14:paraId="053C379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722D92B0"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59616D4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phân tích dữ liệu (Analysis Service): cung cấp khung nhìn tích hợp và thống nhất về dữ liệu cho người dùng, hỗ trợ việc phân tích dữ liệu.</w:t>
      </w:r>
    </w:p>
    <w:p w14:paraId="09AA7366"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6B19B66A"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1ADB714A" w14:textId="176D5F9B" w:rsidR="008A4297" w:rsidRDefault="00D7698F" w:rsidP="009C6A91">
      <w:pPr>
        <w:pStyle w:val="Heading1"/>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br w:type="page"/>
      </w:r>
      <w:bookmarkStart w:id="22" w:name="_Toc74999878"/>
      <w:r w:rsidR="00993A97" w:rsidRPr="009C6A91">
        <w:rPr>
          <w:rFonts w:ascii="Times New Roman" w:hAnsi="Times New Roman" w:cs="Times New Roman"/>
          <w:sz w:val="26"/>
          <w:szCs w:val="26"/>
        </w:rPr>
        <w:lastRenderedPageBreak/>
        <w:t xml:space="preserve">              </w:t>
      </w:r>
      <w:bookmarkStart w:id="23" w:name="_Hlk76473469"/>
    </w:p>
    <w:p w14:paraId="37224BAA" w14:textId="05B5181C" w:rsidR="00993A97" w:rsidRPr="009C6A91" w:rsidRDefault="008A4297" w:rsidP="009C6A91">
      <w:pPr>
        <w:pStyle w:val="Heading1"/>
        <w:spacing w:before="120" w:after="60" w:line="360" w:lineRule="auto"/>
        <w:jc w:val="both"/>
        <w:rPr>
          <w:rFonts w:ascii="Times New Roman" w:eastAsia="Times New Roman" w:hAnsi="Times New Roman" w:cs="Times New Roman"/>
          <w:b/>
          <w:bCs/>
          <w:caps/>
          <w:color w:val="auto"/>
          <w:kern w:val="32"/>
          <w:sz w:val="26"/>
          <w:szCs w:val="26"/>
        </w:rPr>
      </w:pPr>
      <w:r>
        <w:rPr>
          <w:rFonts w:ascii="Times New Roman" w:hAnsi="Times New Roman" w:cs="Times New Roman"/>
          <w:sz w:val="26"/>
          <w:szCs w:val="26"/>
        </w:rPr>
        <w:t xml:space="preserve">                </w:t>
      </w:r>
      <w:r w:rsidR="00993A97" w:rsidRPr="009C6A91">
        <w:rPr>
          <w:rFonts w:ascii="Times New Roman" w:hAnsi="Times New Roman" w:cs="Times New Roman"/>
          <w:sz w:val="26"/>
          <w:szCs w:val="26"/>
        </w:rPr>
        <w:t xml:space="preserve"> </w:t>
      </w:r>
      <w:bookmarkStart w:id="24" w:name="_Toc76474537"/>
      <w:r w:rsidR="00993A97" w:rsidRPr="009C6A91">
        <w:rPr>
          <w:rFonts w:ascii="Times New Roman" w:eastAsia="Times New Roman" w:hAnsi="Times New Roman" w:cs="Times New Roman"/>
          <w:b/>
          <w:bCs/>
          <w:caps/>
          <w:color w:val="auto"/>
          <w:kern w:val="32"/>
          <w:sz w:val="26"/>
          <w:szCs w:val="26"/>
        </w:rPr>
        <w:t>Chương 2: phân tích và thiết kế ứng dụng</w:t>
      </w:r>
      <w:bookmarkEnd w:id="22"/>
      <w:bookmarkEnd w:id="24"/>
      <w:r w:rsidR="00993A97" w:rsidRPr="009C6A91">
        <w:rPr>
          <w:rFonts w:ascii="Times New Roman" w:eastAsia="Times New Roman" w:hAnsi="Times New Roman" w:cs="Times New Roman"/>
          <w:b/>
          <w:bCs/>
          <w:caps/>
          <w:color w:val="auto"/>
          <w:kern w:val="32"/>
          <w:sz w:val="26"/>
          <w:szCs w:val="26"/>
        </w:rPr>
        <w:t xml:space="preserve"> </w:t>
      </w:r>
    </w:p>
    <w:p w14:paraId="39BD7DC4" w14:textId="55F95A7F"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5" w:name="_Toc74999879"/>
      <w:bookmarkStart w:id="26" w:name="_Toc76474538"/>
      <w:r w:rsidRPr="009C6A91">
        <w:rPr>
          <w:rFonts w:ascii="Times New Roman" w:eastAsia="Times New Roman" w:hAnsi="Times New Roman" w:cs="Times New Roman"/>
          <w:b/>
          <w:bCs/>
          <w:iCs/>
          <w:sz w:val="26"/>
          <w:szCs w:val="26"/>
        </w:rPr>
        <w:t>2.1 Mô tả bài toán</w:t>
      </w:r>
      <w:bookmarkEnd w:id="25"/>
      <w:bookmarkEnd w:id="26"/>
    </w:p>
    <w:p w14:paraId="358EAD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Một cửa hàng cho thuê xe đạp, xe máy muốn xây dựng một ứng dụng để quản lý việc cho thuê. Chức năng chính bao gồm:</w:t>
      </w:r>
    </w:p>
    <w:p w14:paraId="3D979E66"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Cho thuê xe và thanh toán</w:t>
      </w:r>
    </w:p>
    <w:p w14:paraId="7CA4883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Hiển thị thông tin xe đang cho thuê/chưa cho thuê/hỏng hóc…</w:t>
      </w:r>
    </w:p>
    <w:p w14:paraId="4F0AAC0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Thống kê: tình hình thuê xe theo khoảng thời gian nhất định</w:t>
      </w:r>
    </w:p>
    <w:p w14:paraId="677660BB"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xe: thêm/sửa/xóa/tìm kiếm</w:t>
      </w:r>
    </w:p>
    <w:p w14:paraId="4369DE1E"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khách thuê: thêm/sửa/xóa/tìm kiếm</w:t>
      </w:r>
    </w:p>
    <w:p w14:paraId="4F7B0C39" w14:textId="4FA9DC21"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7" w:name="_Toc74999880"/>
      <w:bookmarkStart w:id="28" w:name="_Toc76474539"/>
      <w:r w:rsidRPr="009C6A91">
        <w:rPr>
          <w:rFonts w:ascii="Times New Roman" w:eastAsia="Times New Roman" w:hAnsi="Times New Roman" w:cs="Times New Roman"/>
          <w:b/>
          <w:bCs/>
          <w:iCs/>
          <w:sz w:val="26"/>
          <w:szCs w:val="26"/>
        </w:rPr>
        <w:t>2.2 Thiết kế các chức năng</w:t>
      </w:r>
      <w:bookmarkEnd w:id="27"/>
      <w:bookmarkEnd w:id="28"/>
    </w:p>
    <w:p w14:paraId="3E90D30E"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Hệ thống phải cập nhật, lưu trữ được tất cả các thông tin chi tiết về các thông tin của khách thuê xe, tên khách, số CMND, ngày thuê, …</w:t>
      </w:r>
    </w:p>
    <w:p w14:paraId="54FD8C96"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Cập nhật theo danh mục: tên xe, tên khách, CMND, ngày thuê, …</w:t>
      </w:r>
    </w:p>
    <w:p w14:paraId="1E0741CB"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Cung cấp dịch vụ tra cứu sản phẩm.</w:t>
      </w:r>
    </w:p>
    <w:p w14:paraId="1773C06C" w14:textId="4EC3AF06"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9" w:name="_Toc74999881"/>
      <w:bookmarkStart w:id="30" w:name="_Toc76474540"/>
      <w:r w:rsidRPr="009C6A91">
        <w:rPr>
          <w:rFonts w:ascii="Times New Roman" w:eastAsia="Times New Roman" w:hAnsi="Times New Roman" w:cs="Times New Roman"/>
          <w:b/>
          <w:bCs/>
          <w:iCs/>
          <w:sz w:val="26"/>
          <w:szCs w:val="26"/>
        </w:rPr>
        <w:t>2.3Thiết kế cơ sở dữ liệu</w:t>
      </w:r>
      <w:bookmarkEnd w:id="29"/>
      <w:bookmarkEnd w:id="30"/>
    </w:p>
    <w:bookmarkEnd w:id="23"/>
    <w:p w14:paraId="4EA9A123"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XE</w:t>
      </w:r>
    </w:p>
    <w:tbl>
      <w:tblPr>
        <w:tblW w:w="0" w:type="auto"/>
        <w:tblCellMar>
          <w:top w:w="15" w:type="dxa"/>
          <w:left w:w="15" w:type="dxa"/>
          <w:bottom w:w="15" w:type="dxa"/>
          <w:right w:w="15" w:type="dxa"/>
        </w:tblCellMar>
        <w:tblLook w:val="04A0" w:firstRow="1" w:lastRow="0" w:firstColumn="1" w:lastColumn="0" w:noHBand="0" w:noVBand="1"/>
      </w:tblPr>
      <w:tblGrid>
        <w:gridCol w:w="1574"/>
        <w:gridCol w:w="2239"/>
        <w:gridCol w:w="1083"/>
        <w:gridCol w:w="3823"/>
      </w:tblGrid>
      <w:tr w:rsidR="00993A97" w:rsidRPr="009C6A91" w14:paraId="2135C27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79481"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8FC1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04E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7B48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24893C1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208C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780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CF2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11B5" w14:textId="5F225820"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Bao gồm một chữ cái và số thứ tự. Ví dụ: M01(xe máy), D01(xe đạp)</w:t>
            </w:r>
          </w:p>
        </w:tc>
      </w:tr>
      <w:tr w:rsidR="00993A97" w:rsidRPr="009C6A91" w14:paraId="73E3009B"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361E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0889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47A8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E0C1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Hỏng, Đang cho thuê, Sẵn có</w:t>
            </w:r>
          </w:p>
        </w:tc>
      </w:tr>
      <w:tr w:rsidR="00993A97" w:rsidRPr="009C6A91" w14:paraId="5F01B03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3F4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87D0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28D9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F2F2D" w14:textId="00382FFD" w:rsidR="00993A97" w:rsidRPr="009C6A91" w:rsidRDefault="00E24EBF" w:rsidP="009C6A91">
            <w:pPr>
              <w:spacing w:before="12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màu sắc xe</w:t>
            </w:r>
          </w:p>
        </w:tc>
      </w:tr>
      <w:tr w:rsidR="00993A97" w:rsidRPr="009C6A91" w14:paraId="0902332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1B97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Loai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41C3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C112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9BE9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Xe máy, Xe đạp</w:t>
            </w:r>
          </w:p>
        </w:tc>
      </w:tr>
      <w:tr w:rsidR="00993A97" w:rsidRPr="009C6A91" w14:paraId="20C15CF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0A4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DonGiaThue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14A3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121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9EEF7"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bl>
    <w:p w14:paraId="62E03679" w14:textId="4F89B7A9" w:rsidR="00993A97" w:rsidRPr="009C6A91" w:rsidRDefault="00993A97" w:rsidP="009C6A91">
      <w:pPr>
        <w:spacing w:before="120" w:after="60" w:line="360" w:lineRule="auto"/>
        <w:rPr>
          <w:rFonts w:ascii="Times New Roman" w:eastAsia="Times New Roman" w:hAnsi="Times New Roman" w:cs="Times New Roman"/>
          <w:sz w:val="26"/>
          <w:szCs w:val="26"/>
        </w:rPr>
      </w:pPr>
    </w:p>
    <w:p w14:paraId="4E96A4C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KHACH</w:t>
      </w:r>
    </w:p>
    <w:tbl>
      <w:tblPr>
        <w:tblW w:w="0" w:type="auto"/>
        <w:tblCellMar>
          <w:top w:w="15" w:type="dxa"/>
          <w:left w:w="15" w:type="dxa"/>
          <w:bottom w:w="15" w:type="dxa"/>
          <w:right w:w="15" w:type="dxa"/>
        </w:tblCellMar>
        <w:tblLook w:val="04A0" w:firstRow="1" w:lastRow="0" w:firstColumn="1" w:lastColumn="0" w:noHBand="0" w:noVBand="1"/>
      </w:tblPr>
      <w:tblGrid>
        <w:gridCol w:w="1047"/>
        <w:gridCol w:w="2239"/>
        <w:gridCol w:w="1422"/>
        <w:gridCol w:w="2549"/>
      </w:tblGrid>
      <w:tr w:rsidR="00993A97" w:rsidRPr="009C6A91" w14:paraId="1F1A921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D85C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1B7F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BAA6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49D7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3AA4D6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423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3EAB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FFBE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F4772"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7BBB6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B90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04B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377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7FE19"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68CEC3D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52B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C00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8761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77C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phòng, tên KS</w:t>
            </w:r>
          </w:p>
        </w:tc>
      </w:tr>
    </w:tbl>
    <w:p w14:paraId="5F3BC414" w14:textId="77777777" w:rsidR="00993A97" w:rsidRPr="009C6A91" w:rsidRDefault="00993A97" w:rsidP="009C6A91">
      <w:pPr>
        <w:spacing w:before="120" w:after="60" w:line="360" w:lineRule="auto"/>
        <w:jc w:val="both"/>
        <w:rPr>
          <w:rFonts w:ascii="Times New Roman" w:eastAsia="Times New Roman" w:hAnsi="Times New Roman" w:cs="Times New Roman"/>
          <w:b/>
          <w:bCs/>
          <w:color w:val="000000"/>
          <w:sz w:val="26"/>
          <w:szCs w:val="26"/>
        </w:rPr>
      </w:pPr>
    </w:p>
    <w:p w14:paraId="12DE1D3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THUE</w:t>
      </w:r>
    </w:p>
    <w:tbl>
      <w:tblPr>
        <w:tblW w:w="0" w:type="auto"/>
        <w:tblCellMar>
          <w:top w:w="15" w:type="dxa"/>
          <w:left w:w="15" w:type="dxa"/>
          <w:bottom w:w="15" w:type="dxa"/>
          <w:right w:w="15" w:type="dxa"/>
        </w:tblCellMar>
        <w:tblLook w:val="04A0" w:firstRow="1" w:lastRow="0" w:firstColumn="1" w:lastColumn="0" w:noHBand="0" w:noVBand="1"/>
      </w:tblPr>
      <w:tblGrid>
        <w:gridCol w:w="1357"/>
        <w:gridCol w:w="2109"/>
        <w:gridCol w:w="1114"/>
        <w:gridCol w:w="4139"/>
      </w:tblGrid>
      <w:tr w:rsidR="00993A97" w:rsidRPr="009C6A91" w14:paraId="77CA2761"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9AA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1B49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8F0BA"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BF1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CC4C59" w:rsidRPr="009C6A91" w14:paraId="4BC08F48"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D70FE" w14:textId="7CE28B18"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4A5A7" w14:textId="0C55C287"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C85D" w14:textId="66EF0C6D"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A89AD"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r>
      <w:tr w:rsidR="00993A97" w:rsidRPr="009C6A91" w14:paraId="268785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AF3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05DB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95722" w14:textId="7BBCAD00"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078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1CE1780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F131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0E6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17657" w14:textId="1045DF6D"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590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DF3F8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626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DamBao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C9F1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0862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875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loại giấy tờ dùng để đảm bảo (CMT, Thẻ căn cước, Tiền,…)</w:t>
            </w:r>
          </w:p>
        </w:tc>
      </w:tr>
      <w:tr w:rsidR="00993A97" w:rsidRPr="009C6A91" w14:paraId="4014EE4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4199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CA7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5C5C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F948" w14:textId="07431ACF"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2626CE4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4A0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2AA6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05D14"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76D" w14:textId="17F7F09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4F2817D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215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BBC8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C3EF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6A5C" w14:textId="1DD5E5B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57ECDFC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7C42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3B0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399D"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21859" w14:textId="31DB5A6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0B59F03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1C02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4FFA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0DC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9554C" w14:textId="4728EE7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CC4C59" w:rsidRPr="009C6A91" w14:paraId="5160E036"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4592" w14:textId="2C6B1941"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CC54" w14:textId="5D07AFF9"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E87A2"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38E1" w14:textId="39C936CA" w:rsidR="00CC4C59" w:rsidRPr="009C6A91" w:rsidRDefault="00CC4C59" w:rsidP="009C6A91">
            <w:pPr>
              <w:spacing w:before="120" w:after="60" w:line="360" w:lineRule="auto"/>
              <w:rPr>
                <w:rFonts w:ascii="Times New Roman" w:eastAsia="Times New Roman" w:hAnsi="Times New Roman" w:cs="Times New Roman"/>
                <w:sz w:val="26"/>
                <w:szCs w:val="26"/>
              </w:rPr>
            </w:pPr>
          </w:p>
        </w:tc>
      </w:tr>
    </w:tbl>
    <w:p w14:paraId="4B8143A6" w14:textId="441E4B60"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3457CE04" w14:textId="4F597B45"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012CF601" w14:textId="0297D20A" w:rsidR="00993A97" w:rsidRPr="007C6BA1" w:rsidRDefault="007C6BA1" w:rsidP="007C6BA1">
      <w:pPr>
        <w:pStyle w:val="Heading1"/>
        <w:rPr>
          <w:rFonts w:ascii="Times New Roman" w:hAnsi="Times New Roman" w:cs="Times New Roman"/>
          <w:b/>
          <w:bCs/>
          <w:color w:val="000000" w:themeColor="text1"/>
          <w:sz w:val="26"/>
          <w:szCs w:val="26"/>
          <w:lang w:val="fr-FR"/>
        </w:rPr>
      </w:pPr>
      <w:bookmarkStart w:id="31" w:name="_Toc74999882"/>
      <w:r>
        <w:rPr>
          <w:rFonts w:ascii="Times New Roman" w:hAnsi="Times New Roman" w:cs="Times New Roman"/>
          <w:b/>
          <w:bCs/>
          <w:color w:val="000000" w:themeColor="text1"/>
          <w:sz w:val="26"/>
          <w:szCs w:val="26"/>
          <w:lang w:val="fr-FR"/>
        </w:rPr>
        <w:t xml:space="preserve">                                </w:t>
      </w:r>
      <w:bookmarkStart w:id="32" w:name="_Toc76474541"/>
      <w:r w:rsidR="00993A97" w:rsidRPr="007C6BA1">
        <w:rPr>
          <w:rFonts w:ascii="Times New Roman" w:hAnsi="Times New Roman" w:cs="Times New Roman"/>
          <w:b/>
          <w:bCs/>
          <w:color w:val="000000" w:themeColor="text1"/>
          <w:sz w:val="26"/>
          <w:szCs w:val="26"/>
          <w:lang w:val="fr-FR"/>
        </w:rPr>
        <w:t>CHƯƠNG 3</w:t>
      </w:r>
      <w:r w:rsidR="00F0772F" w:rsidRPr="007C6BA1">
        <w:rPr>
          <w:rFonts w:ascii="Times New Roman" w:hAnsi="Times New Roman" w:cs="Times New Roman"/>
          <w:b/>
          <w:bCs/>
          <w:color w:val="000000" w:themeColor="text1"/>
          <w:sz w:val="26"/>
          <w:szCs w:val="26"/>
          <w:lang w:val="fr-FR"/>
        </w:rPr>
        <w:t xml:space="preserve"> </w:t>
      </w:r>
      <w:r w:rsidR="00993A97" w:rsidRPr="007C6BA1">
        <w:rPr>
          <w:rFonts w:ascii="Times New Roman" w:hAnsi="Times New Roman" w:cs="Times New Roman"/>
          <w:b/>
          <w:bCs/>
          <w:color w:val="000000" w:themeColor="text1"/>
          <w:sz w:val="26"/>
          <w:szCs w:val="26"/>
          <w:lang w:val="fr-FR"/>
        </w:rPr>
        <w:t>: PHÁT TRIỂN ỨNG DỤNG</w:t>
      </w:r>
      <w:bookmarkEnd w:id="31"/>
      <w:bookmarkEnd w:id="32"/>
    </w:p>
    <w:p w14:paraId="3495975D" w14:textId="0B86D73E" w:rsidR="00993A97" w:rsidRDefault="00993A97" w:rsidP="00503574">
      <w:pPr>
        <w:pStyle w:val="Heading2"/>
        <w:rPr>
          <w:rFonts w:ascii="Times New Roman" w:hAnsi="Times New Roman" w:cs="Times New Roman"/>
          <w:b/>
          <w:bCs/>
          <w:iCs/>
          <w:color w:val="000000" w:themeColor="text1"/>
          <w:lang w:val="fr-FR"/>
        </w:rPr>
      </w:pPr>
      <w:bookmarkStart w:id="33" w:name="_Toc74999883"/>
      <w:bookmarkStart w:id="34" w:name="_Toc76474542"/>
      <w:r w:rsidRPr="007C6BA1">
        <w:rPr>
          <w:rFonts w:ascii="Times New Roman" w:hAnsi="Times New Roman" w:cs="Times New Roman"/>
          <w:b/>
          <w:bCs/>
          <w:iCs/>
          <w:color w:val="000000" w:themeColor="text1"/>
          <w:lang w:val="fr-FR"/>
        </w:rPr>
        <w:t>3.1 Sơ đồ chức năng</w:t>
      </w:r>
      <w:bookmarkEnd w:id="33"/>
      <w:bookmarkEnd w:id="34"/>
    </w:p>
    <w:p w14:paraId="5E8D70BD" w14:textId="77777777" w:rsidR="00503574" w:rsidRPr="00503574" w:rsidRDefault="00503574" w:rsidP="00503574">
      <w:pPr>
        <w:rPr>
          <w:lang w:val="fr-FR"/>
        </w:rPr>
      </w:pPr>
    </w:p>
    <w:p w14:paraId="69DC89F3" w14:textId="77777777" w:rsidR="00993A97" w:rsidRPr="009C6A91" w:rsidRDefault="00993A97" w:rsidP="009C6A91">
      <w:pPr>
        <w:spacing w:before="120" w:after="60" w:line="360" w:lineRule="auto"/>
        <w:jc w:val="center"/>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34688" behindDoc="0" locked="0" layoutInCell="1" allowOverlap="1" wp14:anchorId="4FC6CDF4" wp14:editId="18D7E162">
                <wp:simplePos x="0" y="0"/>
                <wp:positionH relativeFrom="column">
                  <wp:posOffset>2625725</wp:posOffset>
                </wp:positionH>
                <wp:positionV relativeFrom="paragraph">
                  <wp:posOffset>448310</wp:posOffset>
                </wp:positionV>
                <wp:extent cx="0" cy="365760"/>
                <wp:effectExtent l="0" t="0" r="38100" b="34290"/>
                <wp:wrapNone/>
                <wp:docPr id="9" name="Straight Connector 9"/>
                <wp:cNvGraphicFramePr/>
                <a:graphic xmlns:a="http://schemas.openxmlformats.org/drawingml/2006/main">
                  <a:graphicData uri="http://schemas.microsoft.com/office/word/2010/wordprocessingShape">
                    <wps:wsp>
                      <wps:cNvCnPr/>
                      <wps:spPr>
                        <a:xfrm>
                          <a:off x="0" y="0"/>
                          <a:ext cx="0" cy="365760"/>
                        </a:xfrm>
                        <a:prstGeom prst="line">
                          <a:avLst/>
                        </a:prstGeom>
                        <a:noFill/>
                        <a:ln w="9525" cap="flat" cmpd="sng" algn="ctr">
                          <a:solidFill>
                            <a:srgbClr val="9BBB59"/>
                          </a:solidFill>
                          <a:prstDash val="solid"/>
                        </a:ln>
                        <a:effectLst/>
                      </wps:spPr>
                      <wps:bodyPr/>
                    </wps:wsp>
                  </a:graphicData>
                </a:graphic>
              </wp:anchor>
            </w:drawing>
          </mc:Choice>
          <mc:Fallback>
            <w:pict>
              <v:line w14:anchorId="3830467D" id="Straight Connector 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06.75pt,35.3pt" to="206.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inline distT="0" distB="0" distL="0" distR="0" wp14:anchorId="2CEE3AFA" wp14:editId="1A132581">
                <wp:extent cx="5381625" cy="501015"/>
                <wp:effectExtent l="0" t="0" r="28575" b="13335"/>
                <wp:docPr id="15" name="Text Box 15"/>
                <wp:cNvGraphicFramePr/>
                <a:graphic xmlns:a="http://schemas.openxmlformats.org/drawingml/2006/main">
                  <a:graphicData uri="http://schemas.microsoft.com/office/word/2010/wordprocessingShape">
                    <wps:wsp>
                      <wps:cNvSpPr txBox="1"/>
                      <wps:spPr>
                        <a:xfrm>
                          <a:off x="0" y="0"/>
                          <a:ext cx="5381625" cy="501015"/>
                        </a:xfrm>
                        <a:prstGeom prst="rect">
                          <a:avLst/>
                        </a:prstGeom>
                        <a:solidFill>
                          <a:srgbClr val="70AD47"/>
                        </a:solidFill>
                        <a:ln w="12700" cap="flat" cmpd="sng" algn="ctr">
                          <a:solidFill>
                            <a:srgbClr val="70AD47">
                              <a:shade val="50000"/>
                            </a:srgbClr>
                          </a:solidFill>
                          <a:prstDash val="solid"/>
                          <a:miter lim="800000"/>
                        </a:ln>
                        <a:effectLst/>
                      </wps:spPr>
                      <wps:txb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CEE3AFA" id="_x0000_t202" coordsize="21600,21600" o:spt="202" path="m,l,21600r21600,l21600,xe">
                <v:stroke joinstyle="miter"/>
                <v:path gradientshapeok="t" o:connecttype="rect"/>
              </v:shapetype>
              <v:shape id="Text Box 15" o:spid="_x0000_s1026" type="#_x0000_t202" style="width:423.75pt;height:3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" fillcolor="#70ad47" strokecolor="#507e32" strokeweight="1pt">
                <v:textbo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v:textbox>
                <w10:anchorlock/>
              </v:shape>
            </w:pict>
          </mc:Fallback>
        </mc:AlternateContent>
      </w:r>
    </w:p>
    <w:p w14:paraId="4CA50DD6" w14:textId="087CE378"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06016" behindDoc="0" locked="0" layoutInCell="1" allowOverlap="1" wp14:anchorId="5818126C" wp14:editId="41F22DCD">
                <wp:simplePos x="0" y="0"/>
                <wp:positionH relativeFrom="column">
                  <wp:posOffset>5397500</wp:posOffset>
                </wp:positionH>
                <wp:positionV relativeFrom="paragraph">
                  <wp:posOffset>178740</wp:posOffset>
                </wp:positionV>
                <wp:extent cx="0" cy="396240"/>
                <wp:effectExtent l="0" t="0" r="38100" b="22860"/>
                <wp:wrapNone/>
                <wp:docPr id="12" name="Straight Connector 12"/>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6503D38D" id="Straight Connector 12"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425pt,14.05pt" to="42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&#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0112" behindDoc="0" locked="0" layoutInCell="1" allowOverlap="1" wp14:anchorId="6224FF53" wp14:editId="71FA816F">
                <wp:simplePos x="0" y="0"/>
                <wp:positionH relativeFrom="column">
                  <wp:posOffset>3600450</wp:posOffset>
                </wp:positionH>
                <wp:positionV relativeFrom="paragraph">
                  <wp:posOffset>180010</wp:posOffset>
                </wp:positionV>
                <wp:extent cx="0" cy="396240"/>
                <wp:effectExtent l="0" t="0" r="38100" b="22860"/>
                <wp:wrapNone/>
                <wp:docPr id="13" name="Straight Connector 13"/>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2A089538" id="Straight Connector 13"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83.5pt,14.15pt" to="283.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4208" behindDoc="0" locked="0" layoutInCell="1" allowOverlap="1" wp14:anchorId="55B2907F" wp14:editId="2AD891F3">
                <wp:simplePos x="0" y="0"/>
                <wp:positionH relativeFrom="column">
                  <wp:posOffset>1828099</wp:posOffset>
                </wp:positionH>
                <wp:positionV relativeFrom="paragraph">
                  <wp:posOffset>174039</wp:posOffset>
                </wp:positionV>
                <wp:extent cx="0" cy="396240"/>
                <wp:effectExtent l="0" t="0" r="38100" b="22860"/>
                <wp:wrapNone/>
                <wp:docPr id="14" name="Straight Connector 14"/>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55312B5B" id="Straight Connector 14"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3.95pt,13.7pt" to="143.9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01920" behindDoc="0" locked="0" layoutInCell="1" allowOverlap="1" wp14:anchorId="23A3403F" wp14:editId="3A428BBB">
                <wp:simplePos x="0" y="0"/>
                <wp:positionH relativeFrom="column">
                  <wp:posOffset>-3175</wp:posOffset>
                </wp:positionH>
                <wp:positionV relativeFrom="paragraph">
                  <wp:posOffset>182550</wp:posOffset>
                </wp:positionV>
                <wp:extent cx="0" cy="396240"/>
                <wp:effectExtent l="0" t="0" r="38100" b="22860"/>
                <wp:wrapNone/>
                <wp:docPr id="11" name="Straight Connector 11"/>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771F10BE" id="Straight Connector 11"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5pt,14.35pt" to="-.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597824" behindDoc="0" locked="0" layoutInCell="1" allowOverlap="1" wp14:anchorId="0054EE25" wp14:editId="43D87DA3">
                <wp:simplePos x="0" y="0"/>
                <wp:positionH relativeFrom="column">
                  <wp:posOffset>-3810</wp:posOffset>
                </wp:positionH>
                <wp:positionV relativeFrom="paragraph">
                  <wp:posOffset>180176</wp:posOffset>
                </wp:positionV>
                <wp:extent cx="54006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400675" cy="0"/>
                        </a:xfrm>
                        <a:prstGeom prst="line">
                          <a:avLst/>
                        </a:prstGeom>
                        <a:noFill/>
                        <a:ln w="9525" cap="flat" cmpd="sng" algn="ctr">
                          <a:solidFill>
                            <a:srgbClr val="9BBB59"/>
                          </a:solidFill>
                          <a:prstDash val="solid"/>
                        </a:ln>
                        <a:effectLst/>
                      </wps:spPr>
                      <wps:bodyPr/>
                    </wps:wsp>
                  </a:graphicData>
                </a:graphic>
              </wp:anchor>
            </w:drawing>
          </mc:Choice>
          <mc:Fallback>
            <w:pict>
              <v:line w14:anchorId="2D928EE0" id="Straight Connector 10"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2pt" to="424.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" strokecolor="#9bbb59"/>
            </w:pict>
          </mc:Fallback>
        </mc:AlternateContent>
      </w:r>
    </w:p>
    <w:p w14:paraId="7310AD6C" w14:textId="0C59D4E9"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22400" behindDoc="0" locked="0" layoutInCell="1" allowOverlap="1" wp14:anchorId="7EFE9B96" wp14:editId="72AD01D3">
                <wp:simplePos x="0" y="0"/>
                <wp:positionH relativeFrom="column">
                  <wp:posOffset>4826635</wp:posOffset>
                </wp:positionH>
                <wp:positionV relativeFrom="paragraph">
                  <wp:posOffset>231965</wp:posOffset>
                </wp:positionV>
                <wp:extent cx="1123950" cy="413385"/>
                <wp:effectExtent l="57150" t="38100" r="76200" b="100965"/>
                <wp:wrapNone/>
                <wp:docPr id="17" name="Rectangle 1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E9B96" id="Rectangle 17" o:spid="_x0000_s1027" style="position:absolute;margin-left:380.05pt;margin-top:18.25pt;width:88.5pt;height:32.5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" fillcolor="#dafda7" strokecolor="#98b954">
                <v:fill color2="#f5ffe6" rotate="t" angle="180" colors="0 #dafda7;22938f #e4fdc2;1 #f5ffe6" focus="100%" type="gradient"/>
                <v:shadow on="t" color="black" opacity="24903f" origin=",.5" offset="0,.55556mm"/>
                <v:textbo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26496" behindDoc="0" locked="0" layoutInCell="1" allowOverlap="1" wp14:anchorId="624E85D4" wp14:editId="71C6ACE1">
                <wp:simplePos x="0" y="0"/>
                <wp:positionH relativeFrom="column">
                  <wp:posOffset>2930327</wp:posOffset>
                </wp:positionH>
                <wp:positionV relativeFrom="paragraph">
                  <wp:posOffset>222984</wp:posOffset>
                </wp:positionV>
                <wp:extent cx="1343025" cy="413385"/>
                <wp:effectExtent l="57150" t="38100" r="85725" b="100965"/>
                <wp:wrapNone/>
                <wp:docPr id="18" name="Rectangle 18"/>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85D4" id="Rectangle 18" o:spid="_x0000_s1028" style="position:absolute;margin-left:230.75pt;margin-top:17.55pt;width:105.75pt;height:3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NOIwMAACo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" fillcolor="#dafda7" strokecolor="#98b954">
                <v:fill color2="#f5ffe6" rotate="t" angle="180" colors="0 #dafda7;22938f #e4fdc2;1 #f5ffe6" focus="100%" type="gradient"/>
                <v:shadow on="t" color="black" opacity="24903f" origin=",.5" offset="0,.55556mm"/>
                <v:textbo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30592" behindDoc="0" locked="0" layoutInCell="1" allowOverlap="1" wp14:anchorId="3052170F" wp14:editId="34971707">
                <wp:simplePos x="0" y="0"/>
                <wp:positionH relativeFrom="column">
                  <wp:posOffset>1268095</wp:posOffset>
                </wp:positionH>
                <wp:positionV relativeFrom="paragraph">
                  <wp:posOffset>231726</wp:posOffset>
                </wp:positionV>
                <wp:extent cx="1123950" cy="413385"/>
                <wp:effectExtent l="57150" t="38100" r="76200" b="100965"/>
                <wp:wrapNone/>
                <wp:docPr id="19" name="Rectangle 1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170F" id="Rectangle 19" o:spid="_x0000_s1029" style="position:absolute;margin-left:99.85pt;margin-top:18.25pt;width:88.5pt;height:32.5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8304" behindDoc="0" locked="0" layoutInCell="1" allowOverlap="1" wp14:anchorId="3DA1E1A6" wp14:editId="5A57255F">
                <wp:simplePos x="0" y="0"/>
                <wp:positionH relativeFrom="column">
                  <wp:posOffset>-765175</wp:posOffset>
                </wp:positionH>
                <wp:positionV relativeFrom="paragraph">
                  <wp:posOffset>241102</wp:posOffset>
                </wp:positionV>
                <wp:extent cx="1533525" cy="390525"/>
                <wp:effectExtent l="57150" t="38100" r="85725" b="104775"/>
                <wp:wrapNone/>
                <wp:docPr id="16" name="Rectangle 16"/>
                <wp:cNvGraphicFramePr/>
                <a:graphic xmlns:a="http://schemas.openxmlformats.org/drawingml/2006/main">
                  <a:graphicData uri="http://schemas.microsoft.com/office/word/2010/wordprocessingShape">
                    <wps:wsp>
                      <wps:cNvSpPr/>
                      <wps:spPr>
                        <a:xfrm>
                          <a:off x="0" y="0"/>
                          <a:ext cx="1533525" cy="3905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E1A6" id="Rectangle 16" o:spid="_x0000_s1030" style="position:absolute;margin-left:-60.25pt;margin-top:19pt;width:120.75pt;height:30.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xXI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" fillcolor="#dafda7" strokecolor="#98b954">
                <v:fill color2="#f5ffe6" rotate="t" angle="180" colors="0 #dafda7;22938f #e4fdc2;1 #f5ffe6" focus="100%" type="gradient"/>
                <v:shadow on="t" color="black" opacity="24903f" origin=",.5" offset="0,.55556mm"/>
                <v:textbo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v:textbox>
              </v:rect>
            </w:pict>
          </mc:Fallback>
        </mc:AlternateContent>
      </w:r>
    </w:p>
    <w:p w14:paraId="61D9EA8A" w14:textId="287928F1"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42880" behindDoc="0" locked="0" layoutInCell="1" allowOverlap="1" wp14:anchorId="17F94CC6" wp14:editId="5A713EE2">
                <wp:simplePos x="0" y="0"/>
                <wp:positionH relativeFrom="column">
                  <wp:posOffset>1268969</wp:posOffset>
                </wp:positionH>
                <wp:positionV relativeFrom="paragraph">
                  <wp:posOffset>272002</wp:posOffset>
                </wp:positionV>
                <wp:extent cx="35626" cy="3954483"/>
                <wp:effectExtent l="0" t="0" r="21590" b="27305"/>
                <wp:wrapNone/>
                <wp:docPr id="22" name="Straight Connector 22"/>
                <wp:cNvGraphicFramePr/>
                <a:graphic xmlns:a="http://schemas.openxmlformats.org/drawingml/2006/main">
                  <a:graphicData uri="http://schemas.microsoft.com/office/word/2010/wordprocessingShape">
                    <wps:wsp>
                      <wps:cNvCnPr/>
                      <wps:spPr>
                        <a:xfrm>
                          <a:off x="0" y="0"/>
                          <a:ext cx="35626" cy="3954483"/>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4F2F332" id="Straight Connector 22"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4pt" to="102.7pt,3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46976" behindDoc="0" locked="0" layoutInCell="1" allowOverlap="1" wp14:anchorId="0D79175F" wp14:editId="560B2AF5">
                <wp:simplePos x="0" y="0"/>
                <wp:positionH relativeFrom="column">
                  <wp:posOffset>4826000</wp:posOffset>
                </wp:positionH>
                <wp:positionV relativeFrom="paragraph">
                  <wp:posOffset>255129</wp:posOffset>
                </wp:positionV>
                <wp:extent cx="9525" cy="1518285"/>
                <wp:effectExtent l="0" t="0" r="28575" b="24765"/>
                <wp:wrapNone/>
                <wp:docPr id="23" name="Straight Connector 23"/>
                <wp:cNvGraphicFramePr/>
                <a:graphic xmlns:a="http://schemas.openxmlformats.org/drawingml/2006/main">
                  <a:graphicData uri="http://schemas.microsoft.com/office/word/2010/wordprocessingShape">
                    <wps:wsp>
                      <wps:cNvCnPr/>
                      <wps:spPr>
                        <a:xfrm>
                          <a:off x="0" y="0"/>
                          <a:ext cx="9525" cy="1518285"/>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B7E540" id="Straight Connector 23"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0.1pt" to="380.7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&#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1072" behindDoc="0" locked="0" layoutInCell="1" allowOverlap="1" wp14:anchorId="579614E6" wp14:editId="15987853">
                <wp:simplePos x="0" y="0"/>
                <wp:positionH relativeFrom="column">
                  <wp:posOffset>2939605</wp:posOffset>
                </wp:positionH>
                <wp:positionV relativeFrom="paragraph">
                  <wp:posOffset>264160</wp:posOffset>
                </wp:positionV>
                <wp:extent cx="28575" cy="377190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28575" cy="377190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12C01C" id="Straight Connector 2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5pt,20.8pt" to="233.7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" strokecolor="#9bbb59"/>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38784" behindDoc="0" locked="0" layoutInCell="1" allowOverlap="1" wp14:anchorId="0DAE8CBA" wp14:editId="35C95B40">
                <wp:simplePos x="0" y="0"/>
                <wp:positionH relativeFrom="column">
                  <wp:posOffset>-765175</wp:posOffset>
                </wp:positionH>
                <wp:positionV relativeFrom="paragraph">
                  <wp:posOffset>245110</wp:posOffset>
                </wp:positionV>
                <wp:extent cx="19050" cy="36766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19050" cy="367665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1A5CC54" id="Straight Connector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19.3pt" to="-58.75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" strokecolor="#9bbb59"/>
            </w:pict>
          </mc:Fallback>
        </mc:AlternateContent>
      </w:r>
    </w:p>
    <w:p w14:paraId="000795F7" w14:textId="370F9C06" w:rsidR="00993A97" w:rsidRPr="009C6A91" w:rsidRDefault="00835584" w:rsidP="009C6A91">
      <w:pPr>
        <w:keepNext/>
        <w:keepLines/>
        <w:spacing w:before="120" w:after="60" w:line="360" w:lineRule="auto"/>
        <w:ind w:left="3600"/>
        <w:outlineLvl w:val="2"/>
        <w:rPr>
          <w:rFonts w:ascii="Times New Roman" w:eastAsia="Times New Roman" w:hAnsi="Times New Roman" w:cs="Times New Roman"/>
          <w:sz w:val="26"/>
          <w:szCs w:val="26"/>
        </w:rPr>
      </w:pPr>
      <w:bookmarkStart w:id="35" w:name="_Toc76474543"/>
      <w:r w:rsidRPr="009C6A91">
        <w:rPr>
          <w:rFonts w:ascii="Times New Roman" w:eastAsia="Calibri" w:hAnsi="Times New Roman" w:cs="Times New Roman"/>
          <w:noProof/>
          <w:sz w:val="26"/>
          <w:szCs w:val="26"/>
        </w:rPr>
        <mc:AlternateContent>
          <mc:Choice Requires="wps">
            <w:drawing>
              <wp:anchor distT="0" distB="0" distL="114300" distR="114300" simplePos="0" relativeHeight="251667456" behindDoc="0" locked="0" layoutInCell="1" allowOverlap="1" wp14:anchorId="63F5582E" wp14:editId="55C6BD82">
                <wp:simplePos x="0" y="0"/>
                <wp:positionH relativeFrom="column">
                  <wp:posOffset>4823650</wp:posOffset>
                </wp:positionH>
                <wp:positionV relativeFrom="paragraph">
                  <wp:posOffset>343840</wp:posOffset>
                </wp:positionV>
                <wp:extent cx="1133475" cy="413385"/>
                <wp:effectExtent l="57150" t="38100" r="85725" b="100965"/>
                <wp:wrapNone/>
                <wp:docPr id="28" name="Rectangle 28"/>
                <wp:cNvGraphicFramePr/>
                <a:graphic xmlns:a="http://schemas.openxmlformats.org/drawingml/2006/main">
                  <a:graphicData uri="http://schemas.microsoft.com/office/word/2010/wordprocessingShape">
                    <wps:wsp>
                      <wps:cNvSpPr/>
                      <wps:spPr>
                        <a:xfrm>
                          <a:off x="0" y="0"/>
                          <a:ext cx="113347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582E" id="Rectangle 28" o:spid="_x0000_s1031" style="position:absolute;left:0;text-align:left;margin-left:379.8pt;margin-top:27.05pt;width:89.25pt;height:3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GkJgMAACo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5168" behindDoc="0" locked="0" layoutInCell="1" allowOverlap="1" wp14:anchorId="02F12712" wp14:editId="00DD71B7">
                <wp:simplePos x="0" y="0"/>
                <wp:positionH relativeFrom="column">
                  <wp:posOffset>2940875</wp:posOffset>
                </wp:positionH>
                <wp:positionV relativeFrom="paragraph">
                  <wp:posOffset>337301</wp:posOffset>
                </wp:positionV>
                <wp:extent cx="1343025" cy="413385"/>
                <wp:effectExtent l="57150" t="38100" r="85725" b="91440"/>
                <wp:wrapNone/>
                <wp:docPr id="25" name="Rectangle 25"/>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2712" id="Rectangle 25" o:spid="_x0000_s1032" style="position:absolute;left:0;text-align:left;margin-left:231.55pt;margin-top:26.55pt;width:105.75pt;height:3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9264" behindDoc="0" locked="0" layoutInCell="1" allowOverlap="1" wp14:anchorId="283A372B" wp14:editId="3D150A64">
                <wp:simplePos x="0" y="0"/>
                <wp:positionH relativeFrom="column">
                  <wp:posOffset>1270825</wp:posOffset>
                </wp:positionH>
                <wp:positionV relativeFrom="paragraph">
                  <wp:posOffset>348541</wp:posOffset>
                </wp:positionV>
                <wp:extent cx="1152525" cy="413385"/>
                <wp:effectExtent l="57150" t="38100" r="85725" b="100965"/>
                <wp:wrapNone/>
                <wp:docPr id="26" name="Rectangle 26"/>
                <wp:cNvGraphicFramePr/>
                <a:graphic xmlns:a="http://schemas.openxmlformats.org/drawingml/2006/main">
                  <a:graphicData uri="http://schemas.microsoft.com/office/word/2010/wordprocessingShape">
                    <wps:wsp>
                      <wps:cNvSpPr/>
                      <wps:spPr>
                        <a:xfrm>
                          <a:off x="0" y="0"/>
                          <a:ext cx="11525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372B" id="Rectangle 26" o:spid="_x0000_s1033" style="position:absolute;left:0;text-align:left;margin-left:100.05pt;margin-top:27.45pt;width:90.75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63360" behindDoc="0" locked="0" layoutInCell="1" allowOverlap="1" wp14:anchorId="286EEA9E" wp14:editId="43DD5B6A">
                <wp:simplePos x="0" y="0"/>
                <wp:positionH relativeFrom="column">
                  <wp:posOffset>-752475</wp:posOffset>
                </wp:positionH>
                <wp:positionV relativeFrom="paragraph">
                  <wp:posOffset>350701</wp:posOffset>
                </wp:positionV>
                <wp:extent cx="1343025" cy="413385"/>
                <wp:effectExtent l="57150" t="38100" r="85725" b="91440"/>
                <wp:wrapNone/>
                <wp:docPr id="27" name="Rectangle 27"/>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EEA9E" id="Rectangle 27" o:spid="_x0000_s1034" style="position:absolute;left:0;text-align:left;margin-left:-59.25pt;margin-top:27.6pt;width:105.7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XFJQMAACo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bookmarkEnd w:id="35"/>
    </w:p>
    <w:p w14:paraId="3E10D270" w14:textId="41A0209A"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665E4E3" w14:textId="191A83C7"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83840" behindDoc="0" locked="0" layoutInCell="1" allowOverlap="1" wp14:anchorId="37029C3F" wp14:editId="784C9032">
                <wp:simplePos x="0" y="0"/>
                <wp:positionH relativeFrom="column">
                  <wp:posOffset>-744220</wp:posOffset>
                </wp:positionH>
                <wp:positionV relativeFrom="paragraph">
                  <wp:posOffset>447675</wp:posOffset>
                </wp:positionV>
                <wp:extent cx="1343025" cy="413385"/>
                <wp:effectExtent l="57150" t="38100" r="85725" b="91440"/>
                <wp:wrapNone/>
                <wp:docPr id="32" name="Rectangle 32"/>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9C3F" id="Rectangle 32" o:spid="_x0000_s1035" style="position:absolute;left:0;text-align:left;margin-left:-58.6pt;margin-top:35.25pt;width:105.75pt;height:3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OrJ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v0e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2E0AA38B" w14:textId="49CCFC2F"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71552" behindDoc="0" locked="0" layoutInCell="1" allowOverlap="1" wp14:anchorId="481BDDD9" wp14:editId="74E4C1BF">
                <wp:simplePos x="0" y="0"/>
                <wp:positionH relativeFrom="column">
                  <wp:posOffset>4845050</wp:posOffset>
                </wp:positionH>
                <wp:positionV relativeFrom="paragraph">
                  <wp:posOffset>94293</wp:posOffset>
                </wp:positionV>
                <wp:extent cx="1123950" cy="413385"/>
                <wp:effectExtent l="57150" t="38100" r="76200" b="100965"/>
                <wp:wrapNone/>
                <wp:docPr id="29" name="Rectangle 2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DDD9" id="Rectangle 29" o:spid="_x0000_s1036" style="position:absolute;left:0;text-align:left;margin-left:381.5pt;margin-top:7.4pt;width:88.5pt;height:3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75648" behindDoc="0" locked="0" layoutInCell="1" allowOverlap="1" wp14:anchorId="47889B36" wp14:editId="21905E57">
                <wp:simplePos x="0" y="0"/>
                <wp:positionH relativeFrom="column">
                  <wp:posOffset>2949575</wp:posOffset>
                </wp:positionH>
                <wp:positionV relativeFrom="paragraph">
                  <wp:posOffset>94293</wp:posOffset>
                </wp:positionV>
                <wp:extent cx="1343025" cy="413385"/>
                <wp:effectExtent l="57150" t="38100" r="85725" b="91440"/>
                <wp:wrapNone/>
                <wp:docPr id="30" name="Rectangle 3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89B36" id="Rectangle 30" o:spid="_x0000_s1037" style="position:absolute;left:0;text-align:left;margin-left:232.25pt;margin-top:7.4pt;width:105.75pt;height:3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79744" behindDoc="0" locked="0" layoutInCell="1" allowOverlap="1" wp14:anchorId="1696B060" wp14:editId="1B08034D">
                <wp:simplePos x="0" y="0"/>
                <wp:positionH relativeFrom="column">
                  <wp:posOffset>1275525</wp:posOffset>
                </wp:positionH>
                <wp:positionV relativeFrom="paragraph">
                  <wp:posOffset>84769</wp:posOffset>
                </wp:positionV>
                <wp:extent cx="1123950" cy="413385"/>
                <wp:effectExtent l="57150" t="38100" r="76200" b="100965"/>
                <wp:wrapNone/>
                <wp:docPr id="31" name="Rectangle 31"/>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B060" id="Rectangle 31" o:spid="_x0000_s1038" style="position:absolute;left:0;text-align:left;margin-left:100.45pt;margin-top:6.65pt;width:88.5pt;height:3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6930E57C"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13E0A5A9" w14:textId="1C6FA2D0"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4320" behindDoc="0" locked="0" layoutInCell="1" allowOverlap="1" wp14:anchorId="1E7A5ED2" wp14:editId="10800BEC">
                <wp:simplePos x="0" y="0"/>
                <wp:positionH relativeFrom="column">
                  <wp:posOffset>1292349</wp:posOffset>
                </wp:positionH>
                <wp:positionV relativeFrom="paragraph">
                  <wp:posOffset>167450</wp:posOffset>
                </wp:positionV>
                <wp:extent cx="1123950" cy="413385"/>
                <wp:effectExtent l="57150" t="38100" r="76200" b="100965"/>
                <wp:wrapNone/>
                <wp:docPr id="37" name="Rectangle 3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A5ED2" id="Rectangle 37" o:spid="_x0000_s1039" style="position:absolute;left:0;text-align:left;margin-left:101.75pt;margin-top:13.2pt;width:88.5pt;height:3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7rFKQMAACs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" fillcolor="#dafda7" strokecolor="#98b954">
                <v:fill color2="#f5ffe6" rotate="t" angle="180" colors="0 #dafda7;22938f #e4fdc2;1 #f5ffe6" focus="100%" type="gradient"/>
                <v:shadow on="t" color="black" opacity="24903f" origin=",.5" offset="0,.55556mm"/>
                <v:textbo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20704" behindDoc="0" locked="0" layoutInCell="1" allowOverlap="1" wp14:anchorId="41C6E2A4" wp14:editId="0685735D">
                <wp:simplePos x="0" y="0"/>
                <wp:positionH relativeFrom="column">
                  <wp:posOffset>-746125</wp:posOffset>
                </wp:positionH>
                <wp:positionV relativeFrom="paragraph">
                  <wp:posOffset>142240</wp:posOffset>
                </wp:positionV>
                <wp:extent cx="1343025" cy="413385"/>
                <wp:effectExtent l="57150" t="38100" r="85725" b="91440"/>
                <wp:wrapNone/>
                <wp:docPr id="41" name="Rectangle 41"/>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E2A4" id="Rectangle 41" o:spid="_x0000_s1040" style="position:absolute;left:0;text-align:left;margin-left:-58.75pt;margin-top:11.2pt;width:105.75pt;height:3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JQ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6128" behindDoc="0" locked="0" layoutInCell="1" allowOverlap="1" wp14:anchorId="7261C33B" wp14:editId="2B8BA93E">
                <wp:simplePos x="0" y="0"/>
                <wp:positionH relativeFrom="column">
                  <wp:posOffset>2959100</wp:posOffset>
                </wp:positionH>
                <wp:positionV relativeFrom="paragraph">
                  <wp:posOffset>165100</wp:posOffset>
                </wp:positionV>
                <wp:extent cx="1333500" cy="413385"/>
                <wp:effectExtent l="57150" t="38100" r="76200" b="100965"/>
                <wp:wrapNone/>
                <wp:docPr id="35" name="Rectangle 35"/>
                <wp:cNvGraphicFramePr/>
                <a:graphic xmlns:a="http://schemas.openxmlformats.org/drawingml/2006/main">
                  <a:graphicData uri="http://schemas.microsoft.com/office/word/2010/wordprocessingShape">
                    <wps:wsp>
                      <wps:cNvSpPr/>
                      <wps:spPr>
                        <a:xfrm>
                          <a:off x="0" y="0"/>
                          <a:ext cx="133350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C33B" id="Rectangle 35" o:spid="_x0000_s1041" style="position:absolute;left:0;text-align:left;margin-left:233pt;margin-top:13pt;width:105pt;height:3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" fillcolor="#dafda7" strokecolor="#98b954">
                <v:fill color2="#f5ffe6" rotate="t" angle="180" colors="0 #dafda7;22938f #e4fdc2;1 #f5ffe6" focus="100%" type="gradient"/>
                <v:shadow on="t" color="black" opacity="24903f" origin=",.5" offset="0,.55556mm"/>
                <v:textbo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v:textbox>
              </v:rect>
            </w:pict>
          </mc:Fallback>
        </mc:AlternateContent>
      </w:r>
    </w:p>
    <w:p w14:paraId="2C3FEF2E"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BC786B0" w14:textId="40880874"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0224" behindDoc="0" locked="0" layoutInCell="1" allowOverlap="1" wp14:anchorId="657FD813" wp14:editId="5891B926">
                <wp:simplePos x="0" y="0"/>
                <wp:positionH relativeFrom="column">
                  <wp:posOffset>1293050</wp:posOffset>
                </wp:positionH>
                <wp:positionV relativeFrom="paragraph">
                  <wp:posOffset>187514</wp:posOffset>
                </wp:positionV>
                <wp:extent cx="1123950" cy="413385"/>
                <wp:effectExtent l="57150" t="38100" r="76200" b="100965"/>
                <wp:wrapNone/>
                <wp:docPr id="36" name="Rectangle 36"/>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D813" id="Rectangle 36" o:spid="_x0000_s1042" style="position:absolute;left:0;text-align:left;margin-left:101.8pt;margin-top:14.75pt;width:88.5pt;height:3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16608" behindDoc="0" locked="0" layoutInCell="1" allowOverlap="1" wp14:anchorId="27E87E46" wp14:editId="45469A71">
                <wp:simplePos x="0" y="0"/>
                <wp:positionH relativeFrom="column">
                  <wp:posOffset>-746125</wp:posOffset>
                </wp:positionH>
                <wp:positionV relativeFrom="paragraph">
                  <wp:posOffset>186055</wp:posOffset>
                </wp:positionV>
                <wp:extent cx="1343025" cy="413385"/>
                <wp:effectExtent l="57150" t="38100" r="85725" b="91440"/>
                <wp:wrapNone/>
                <wp:docPr id="40" name="Rectangle 4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7E46" id="Rectangle 40" o:spid="_x0000_s1043" style="position:absolute;left:0;text-align:left;margin-left:-58.75pt;margin-top:14.65pt;width:105.75pt;height:3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Q2JA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2032" behindDoc="0" locked="0" layoutInCell="1" allowOverlap="1" wp14:anchorId="01945C04" wp14:editId="339ABE06">
                <wp:simplePos x="0" y="0"/>
                <wp:positionH relativeFrom="column">
                  <wp:posOffset>2968624</wp:posOffset>
                </wp:positionH>
                <wp:positionV relativeFrom="paragraph">
                  <wp:posOffset>205105</wp:posOffset>
                </wp:positionV>
                <wp:extent cx="1343025" cy="413385"/>
                <wp:effectExtent l="57150" t="38100" r="85725" b="100965"/>
                <wp:wrapNone/>
                <wp:docPr id="34" name="Rectangle 34"/>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5C04" id="Rectangle 34" o:spid="_x0000_s1044" style="position:absolute;left:0;text-align:left;margin-left:233.75pt;margin-top:16.15pt;width:105.75pt;height:3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rVJgMAACs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v:textbox>
              </v:rect>
            </w:pict>
          </mc:Fallback>
        </mc:AlternateContent>
      </w:r>
    </w:p>
    <w:p w14:paraId="2086D2A6"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6F4BF36F" w14:textId="01760915"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12512" behindDoc="0" locked="0" layoutInCell="1" allowOverlap="1" wp14:anchorId="5278CB57" wp14:editId="7F1DA1CE">
                <wp:simplePos x="0" y="0"/>
                <wp:positionH relativeFrom="column">
                  <wp:posOffset>-733425</wp:posOffset>
                </wp:positionH>
                <wp:positionV relativeFrom="paragraph">
                  <wp:posOffset>269240</wp:posOffset>
                </wp:positionV>
                <wp:extent cx="1343025" cy="413385"/>
                <wp:effectExtent l="57150" t="38100" r="85725" b="91440"/>
                <wp:wrapNone/>
                <wp:docPr id="39" name="Rectangle 39"/>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CB57" id="Rectangle 39" o:spid="_x0000_s1045" style="position:absolute;left:0;text-align:left;margin-left:-57.75pt;margin-top:21.2pt;width:105.75pt;height:3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2kJgMAACs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f0S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708416" behindDoc="0" locked="0" layoutInCell="1" allowOverlap="1" wp14:anchorId="2ED55239" wp14:editId="48C02E3F">
                <wp:simplePos x="0" y="0"/>
                <wp:positionH relativeFrom="column">
                  <wp:posOffset>1314450</wp:posOffset>
                </wp:positionH>
                <wp:positionV relativeFrom="paragraph">
                  <wp:posOffset>233680</wp:posOffset>
                </wp:positionV>
                <wp:extent cx="1123950" cy="413385"/>
                <wp:effectExtent l="57150" t="38100" r="76200" b="100965"/>
                <wp:wrapNone/>
                <wp:docPr id="38" name="Rectangle 38"/>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55239" id="Rectangle 38" o:spid="_x0000_s1046" style="position:absolute;left:0;text-align:left;margin-left:103.5pt;margin-top:18.4pt;width:88.5pt;height:3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KVJQMAACs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87936" behindDoc="0" locked="0" layoutInCell="1" allowOverlap="1" wp14:anchorId="0FBB030D" wp14:editId="1470CD3C">
                <wp:simplePos x="0" y="0"/>
                <wp:positionH relativeFrom="column">
                  <wp:posOffset>2978149</wp:posOffset>
                </wp:positionH>
                <wp:positionV relativeFrom="paragraph">
                  <wp:posOffset>254635</wp:posOffset>
                </wp:positionV>
                <wp:extent cx="1343025" cy="413385"/>
                <wp:effectExtent l="57150" t="38100" r="85725" b="100965"/>
                <wp:wrapNone/>
                <wp:docPr id="33" name="Rectangle 33"/>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030D" id="Rectangle 33" o:spid="_x0000_s1047" style="position:absolute;left:0;text-align:left;margin-left:234.5pt;margin-top:20.05pt;width:105.75pt;height:3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v:textbox>
              </v:rect>
            </w:pict>
          </mc:Fallback>
        </mc:AlternateContent>
      </w:r>
    </w:p>
    <w:p w14:paraId="500AA75D" w14:textId="7DE6EAED"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5C0EFC56" w14:textId="2DB5F76B" w:rsidR="00835584" w:rsidRDefault="00835584" w:rsidP="007C6BA1">
      <w:pPr>
        <w:tabs>
          <w:tab w:val="left" w:pos="7275"/>
        </w:tabs>
        <w:spacing w:before="120" w:after="60" w:line="360" w:lineRule="auto"/>
        <w:jc w:val="both"/>
        <w:rPr>
          <w:rFonts w:ascii="Times New Roman" w:hAnsi="Times New Roman" w:cs="Times New Roman"/>
          <w:sz w:val="26"/>
          <w:szCs w:val="26"/>
        </w:rPr>
      </w:pPr>
    </w:p>
    <w:p w14:paraId="38E19398" w14:textId="40E8124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2210E789" w14:textId="6FD3562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75C9F43A" w14:textId="77777777"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319CCDE2" w14:textId="7E4AD31D" w:rsidR="00993A97" w:rsidRPr="007C6BA1" w:rsidRDefault="00A43552" w:rsidP="007C6BA1">
      <w:pPr>
        <w:pStyle w:val="Heading2"/>
        <w:rPr>
          <w:rFonts w:ascii="Times New Roman" w:hAnsi="Times New Roman" w:cs="Times New Roman"/>
          <w:b/>
          <w:bCs/>
          <w:iCs/>
          <w:color w:val="000000" w:themeColor="text1"/>
        </w:rPr>
      </w:pPr>
      <w:bookmarkStart w:id="36" w:name="_Toc74999884"/>
      <w:bookmarkStart w:id="37" w:name="_Toc76474544"/>
      <w:r w:rsidRPr="007C6BA1">
        <w:rPr>
          <w:rFonts w:ascii="Times New Roman" w:hAnsi="Times New Roman" w:cs="Times New Roman"/>
          <w:b/>
          <w:bCs/>
          <w:iCs/>
          <w:color w:val="000000" w:themeColor="text1"/>
        </w:rPr>
        <w:lastRenderedPageBreak/>
        <w:t>3.</w:t>
      </w:r>
      <w:r w:rsidR="00993A97" w:rsidRPr="007C6BA1">
        <w:rPr>
          <w:rFonts w:ascii="Times New Roman" w:hAnsi="Times New Roman" w:cs="Times New Roman"/>
          <w:b/>
          <w:bCs/>
          <w:iCs/>
          <w:color w:val="000000" w:themeColor="text1"/>
        </w:rPr>
        <w:t>2 Thông tin chi tiết các form làm việc</w:t>
      </w:r>
      <w:bookmarkEnd w:id="36"/>
      <w:bookmarkEnd w:id="37"/>
    </w:p>
    <w:p w14:paraId="5D1C11CB" w14:textId="214ABE22" w:rsidR="005D6562" w:rsidRPr="009C6A91" w:rsidRDefault="005D6562" w:rsidP="009C6A91">
      <w:pPr>
        <w:tabs>
          <w:tab w:val="num" w:pos="860"/>
          <w:tab w:val="left" w:pos="7275"/>
        </w:tabs>
        <w:spacing w:before="120" w:after="60" w:line="360" w:lineRule="auto"/>
        <w:jc w:val="both"/>
        <w:rPr>
          <w:rFonts w:ascii="Times New Roman" w:hAnsi="Times New Roman" w:cs="Times New Roman"/>
          <w:bCs/>
          <w:iCs/>
          <w:sz w:val="26"/>
          <w:szCs w:val="26"/>
        </w:rPr>
      </w:pPr>
      <w:r w:rsidRPr="009C6A91">
        <w:rPr>
          <w:rFonts w:ascii="Times New Roman" w:hAnsi="Times New Roman" w:cs="Times New Roman"/>
          <w:bCs/>
          <w:iCs/>
          <w:sz w:val="26"/>
          <w:szCs w:val="26"/>
        </w:rPr>
        <w:t xml:space="preserve">Giao diện của phần mềm gồm 4 </w:t>
      </w:r>
      <w:r w:rsidR="00AF685A" w:rsidRPr="009C6A91">
        <w:rPr>
          <w:rFonts w:ascii="Times New Roman" w:hAnsi="Times New Roman" w:cs="Times New Roman"/>
          <w:bCs/>
          <w:iCs/>
          <w:sz w:val="26"/>
          <w:szCs w:val="26"/>
        </w:rPr>
        <w:t>form</w:t>
      </w:r>
      <w:r w:rsidRPr="009C6A91">
        <w:rPr>
          <w:rFonts w:ascii="Times New Roman" w:hAnsi="Times New Roman" w:cs="Times New Roman"/>
          <w:bCs/>
          <w:iCs/>
          <w:sz w:val="26"/>
          <w:szCs w:val="26"/>
        </w:rPr>
        <w:t>: quản lý khách hàng, quản lý xe, quản lý cho thuê xe và thống kê.</w:t>
      </w:r>
    </w:p>
    <w:p w14:paraId="679326AC" w14:textId="428F3B13" w:rsidR="00993A97" w:rsidRPr="007C6BA1" w:rsidRDefault="00FD208D" w:rsidP="007C6BA1">
      <w:pPr>
        <w:pStyle w:val="Heading3"/>
        <w:rPr>
          <w:rFonts w:ascii="Times New Roman" w:hAnsi="Times New Roman" w:cs="Times New Roman"/>
          <w:b/>
          <w:bCs/>
          <w:i/>
          <w:color w:val="000000" w:themeColor="text1"/>
          <w:sz w:val="26"/>
          <w:szCs w:val="26"/>
        </w:rPr>
      </w:pPr>
      <w:bookmarkStart w:id="38" w:name="_Toc74999885"/>
      <w:bookmarkStart w:id="39" w:name="_Toc76474545"/>
      <w:r w:rsidRPr="007C6BA1">
        <w:rPr>
          <w:rFonts w:ascii="Times New Roman" w:hAnsi="Times New Roman" w:cs="Times New Roman"/>
          <w:b/>
          <w:bCs/>
          <w:i/>
          <w:color w:val="000000" w:themeColor="text1"/>
          <w:sz w:val="26"/>
          <w:szCs w:val="26"/>
        </w:rPr>
        <w:t xml:space="preserve">3.2.1 </w:t>
      </w:r>
      <w:r w:rsidR="00993A97" w:rsidRPr="007C6BA1">
        <w:rPr>
          <w:rFonts w:ascii="Times New Roman" w:hAnsi="Times New Roman" w:cs="Times New Roman"/>
          <w:b/>
          <w:bCs/>
          <w:i/>
          <w:color w:val="000000" w:themeColor="text1"/>
          <w:sz w:val="26"/>
          <w:szCs w:val="26"/>
        </w:rPr>
        <w:t xml:space="preserve">Form </w:t>
      </w:r>
      <w:bookmarkEnd w:id="38"/>
      <w:r w:rsidR="00993A97" w:rsidRPr="007C6BA1">
        <w:rPr>
          <w:rFonts w:ascii="Times New Roman" w:hAnsi="Times New Roman" w:cs="Times New Roman"/>
          <w:b/>
          <w:bCs/>
          <w:i/>
          <w:color w:val="000000" w:themeColor="text1"/>
          <w:sz w:val="26"/>
          <w:szCs w:val="26"/>
        </w:rPr>
        <w:t>Quản lý khách hàng</w:t>
      </w:r>
      <w:bookmarkEnd w:id="39"/>
    </w:p>
    <w:p w14:paraId="0B7DAF46" w14:textId="688F61BD" w:rsidR="00AC62CB" w:rsidRPr="009C6A91" w:rsidRDefault="00AC62CB"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khách hàng thì hệ thống sẽ hiện ra giao diện sau:</w:t>
      </w:r>
    </w:p>
    <w:p w14:paraId="4895823B" w14:textId="2AB1F132" w:rsidR="00E24EBF" w:rsidRPr="00E24EBF" w:rsidRDefault="00DC77FF"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072BD286" wp14:editId="4E362AC2">
            <wp:extent cx="539940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037205"/>
                    </a:xfrm>
                    <a:prstGeom prst="rect">
                      <a:avLst/>
                    </a:prstGeom>
                  </pic:spPr>
                </pic:pic>
              </a:graphicData>
            </a:graphic>
          </wp:inline>
        </w:drawing>
      </w:r>
    </w:p>
    <w:p w14:paraId="70871262" w14:textId="772087D0" w:rsidR="00314C0B" w:rsidRPr="00E24EBF" w:rsidRDefault="00CC4C59" w:rsidP="00E979CF">
      <w:pPr>
        <w:pStyle w:val="ListParagraph"/>
        <w:numPr>
          <w:ilvl w:val="0"/>
          <w:numId w:val="17"/>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314C0B" w:rsidRPr="00E24EBF">
        <w:rPr>
          <w:rFonts w:ascii="Times New Roman" w:hAnsi="Times New Roman" w:cs="Times New Roman"/>
          <w:bCs/>
          <w:sz w:val="26"/>
          <w:szCs w:val="26"/>
        </w:rPr>
        <w:t>Chức năng thêm mới cho phép người dùng thêm</w:t>
      </w:r>
      <w:r w:rsidRPr="00E24EBF">
        <w:rPr>
          <w:rFonts w:ascii="Times New Roman" w:hAnsi="Times New Roman" w:cs="Times New Roman"/>
          <w:bCs/>
          <w:sz w:val="26"/>
          <w:szCs w:val="26"/>
        </w:rPr>
        <w:t xml:space="preserve"> </w:t>
      </w:r>
      <w:r w:rsidR="00314C0B" w:rsidRPr="00E24EBF">
        <w:rPr>
          <w:rFonts w:ascii="Times New Roman" w:hAnsi="Times New Roman" w:cs="Times New Roman"/>
          <w:bCs/>
          <w:sz w:val="26"/>
          <w:szCs w:val="26"/>
        </w:rPr>
        <w:t>khách hàng vào hệ thống.</w:t>
      </w:r>
    </w:p>
    <w:p w14:paraId="00F4CCE8" w14:textId="54F3CD7D" w:rsidR="00A43552" w:rsidRPr="00A43552" w:rsidRDefault="00DC77FF"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07A1DC8" wp14:editId="6ADDA6CB">
            <wp:extent cx="5399405" cy="3037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37205"/>
                    </a:xfrm>
                    <a:prstGeom prst="rect">
                      <a:avLst/>
                    </a:prstGeom>
                  </pic:spPr>
                </pic:pic>
              </a:graphicData>
            </a:graphic>
          </wp:inline>
        </w:drawing>
      </w:r>
    </w:p>
    <w:p w14:paraId="0B93FD03" w14:textId="77777777" w:rsidR="00A43552" w:rsidRDefault="00A43552" w:rsidP="009C6A91">
      <w:pPr>
        <w:spacing w:before="120" w:after="60" w:line="360" w:lineRule="auto"/>
        <w:rPr>
          <w:rFonts w:ascii="Times New Roman" w:hAnsi="Times New Roman" w:cs="Times New Roman"/>
          <w:sz w:val="26"/>
          <w:szCs w:val="26"/>
          <w:lang w:val="vi-VN"/>
        </w:rPr>
      </w:pPr>
    </w:p>
    <w:p w14:paraId="5CC8B372" w14:textId="36A4BC0F"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lang w:val="vi-VN"/>
        </w:rPr>
      </w:pPr>
      <w:r w:rsidRPr="00E24EBF">
        <w:rPr>
          <w:rFonts w:ascii="Times New Roman" w:hAnsi="Times New Roman" w:cs="Times New Roman"/>
          <w:sz w:val="26"/>
          <w:szCs w:val="26"/>
          <w:lang w:val="vi-VN"/>
        </w:rPr>
        <w:t xml:space="preserve">Nút Xóa: Muốn xóa thông tin bạn phải chọn </w:t>
      </w:r>
      <w:r w:rsidR="00CC4C59" w:rsidRPr="00E24EBF">
        <w:rPr>
          <w:rFonts w:ascii="Times New Roman" w:hAnsi="Times New Roman" w:cs="Times New Roman"/>
          <w:sz w:val="26"/>
          <w:szCs w:val="26"/>
          <w:lang w:val="vi-VN"/>
        </w:rPr>
        <w:t>hàng</w:t>
      </w:r>
      <w:r w:rsidRPr="00E24EBF">
        <w:rPr>
          <w:rFonts w:ascii="Times New Roman" w:hAnsi="Times New Roman" w:cs="Times New Roman"/>
          <w:sz w:val="26"/>
          <w:szCs w:val="26"/>
          <w:lang w:val="vi-VN"/>
        </w:rPr>
        <w:t xml:space="preserve"> </w:t>
      </w:r>
      <w:r w:rsidR="00CC4C59" w:rsidRPr="00E24EBF">
        <w:rPr>
          <w:rFonts w:ascii="Times New Roman" w:hAnsi="Times New Roman" w:cs="Times New Roman"/>
          <w:sz w:val="26"/>
          <w:szCs w:val="26"/>
          <w:lang w:val="vi-VN"/>
        </w:rPr>
        <w:t xml:space="preserve">có </w:t>
      </w:r>
      <w:r w:rsidRPr="00E24EBF">
        <w:rPr>
          <w:rFonts w:ascii="Times New Roman" w:hAnsi="Times New Roman" w:cs="Times New Roman"/>
          <w:sz w:val="26"/>
          <w:szCs w:val="26"/>
          <w:lang w:val="vi-VN"/>
        </w:rPr>
        <w:t>khách hàng</w:t>
      </w:r>
      <w:r w:rsidR="00DC77FF" w:rsidRPr="00E24EBF">
        <w:rPr>
          <w:rFonts w:ascii="Times New Roman" w:hAnsi="Times New Roman" w:cs="Times New Roman"/>
          <w:sz w:val="26"/>
          <w:szCs w:val="26"/>
          <w:lang w:val="vi-VN"/>
        </w:rPr>
        <w:t xml:space="preserve"> cần xóa </w:t>
      </w:r>
      <w:r w:rsidR="00CC4C59" w:rsidRPr="00E24EBF">
        <w:rPr>
          <w:rFonts w:ascii="Times New Roman" w:hAnsi="Times New Roman" w:cs="Times New Roman"/>
          <w:sz w:val="26"/>
          <w:szCs w:val="26"/>
          <w:lang w:val="vi-VN"/>
        </w:rPr>
        <w:t>trong phần thông tin chun</w:t>
      </w:r>
      <w:r w:rsidR="00DC77FF" w:rsidRPr="00E24EBF">
        <w:rPr>
          <w:rFonts w:ascii="Times New Roman" w:hAnsi="Times New Roman" w:cs="Times New Roman"/>
          <w:sz w:val="26"/>
          <w:szCs w:val="26"/>
          <w:lang w:val="vi-VN"/>
        </w:rPr>
        <w:t>g</w:t>
      </w:r>
      <w:r w:rsidRPr="00E24EBF">
        <w:rPr>
          <w:rFonts w:ascii="Times New Roman" w:hAnsi="Times New Roman" w:cs="Times New Roman"/>
          <w:sz w:val="26"/>
          <w:szCs w:val="26"/>
          <w:lang w:val="vi-VN"/>
        </w:rPr>
        <w:t>.</w:t>
      </w:r>
    </w:p>
    <w:p w14:paraId="5C631D38" w14:textId="4FFC7E4B" w:rsidR="00A43552" w:rsidRDefault="00DC77FF"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6584596" wp14:editId="56C983FB">
            <wp:extent cx="5390515" cy="30302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14:paraId="1A990A56" w14:textId="2485EE05"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Sửa: </w:t>
      </w:r>
      <w:r w:rsidR="00DC77FF" w:rsidRPr="00E24EBF">
        <w:rPr>
          <w:rFonts w:ascii="Times New Roman" w:hAnsi="Times New Roman" w:cs="Times New Roman"/>
          <w:bCs/>
          <w:sz w:val="26"/>
          <w:szCs w:val="26"/>
        </w:rPr>
        <w:t>Sửa được tất cả thông tin ngoại trừ số điện thoại khách hàng</w:t>
      </w:r>
      <w:r w:rsidRPr="00E24EBF">
        <w:rPr>
          <w:rFonts w:ascii="Times New Roman" w:hAnsi="Times New Roman" w:cs="Times New Roman"/>
          <w:sz w:val="26"/>
          <w:szCs w:val="26"/>
        </w:rPr>
        <w:t>.</w:t>
      </w:r>
    </w:p>
    <w:p w14:paraId="16E0C65F" w14:textId="0D812EA6"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0FF5D0EE" wp14:editId="4EEDA289">
            <wp:extent cx="5399405" cy="3039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3039745"/>
                    </a:xfrm>
                    <a:prstGeom prst="rect">
                      <a:avLst/>
                    </a:prstGeom>
                    <a:noFill/>
                    <a:ln>
                      <a:noFill/>
                    </a:ln>
                  </pic:spPr>
                </pic:pic>
              </a:graphicData>
            </a:graphic>
          </wp:inline>
        </w:drawing>
      </w:r>
    </w:p>
    <w:p w14:paraId="0389B0F5" w14:textId="77777777" w:rsidR="00A43552" w:rsidRDefault="00A43552" w:rsidP="009C6A91">
      <w:pPr>
        <w:spacing w:before="120" w:after="60" w:line="360" w:lineRule="auto"/>
        <w:rPr>
          <w:rFonts w:ascii="Times New Roman" w:hAnsi="Times New Roman" w:cs="Times New Roman"/>
          <w:sz w:val="26"/>
          <w:szCs w:val="26"/>
        </w:rPr>
      </w:pPr>
    </w:p>
    <w:p w14:paraId="3F3CC43A" w14:textId="77777777" w:rsidR="00A43552" w:rsidRDefault="00A43552" w:rsidP="009C6A91">
      <w:pPr>
        <w:spacing w:before="120" w:after="60" w:line="360" w:lineRule="auto"/>
        <w:rPr>
          <w:rFonts w:ascii="Times New Roman" w:hAnsi="Times New Roman" w:cs="Times New Roman"/>
          <w:sz w:val="26"/>
          <w:szCs w:val="26"/>
        </w:rPr>
      </w:pPr>
    </w:p>
    <w:p w14:paraId="591CF746" w14:textId="41096CF8" w:rsidR="0072592E" w:rsidRPr="00E24EBF" w:rsidRDefault="00486C1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 xml:space="preserve">Nút </w:t>
      </w:r>
      <w:r w:rsidR="00CC4C59" w:rsidRPr="00E24EBF">
        <w:rPr>
          <w:rFonts w:ascii="Times New Roman" w:hAnsi="Times New Roman" w:cs="Times New Roman"/>
          <w:sz w:val="26"/>
          <w:szCs w:val="26"/>
        </w:rPr>
        <w:t>Xem lại</w:t>
      </w:r>
      <w:r w:rsidRPr="00E24EBF">
        <w:rPr>
          <w:rFonts w:ascii="Times New Roman" w:hAnsi="Times New Roman" w:cs="Times New Roman"/>
          <w:sz w:val="26"/>
          <w:szCs w:val="26"/>
        </w:rPr>
        <w:t xml:space="preserve">: </w:t>
      </w:r>
      <w:r w:rsidR="00CC4C59" w:rsidRPr="00E24EBF">
        <w:rPr>
          <w:rFonts w:ascii="Times New Roman" w:hAnsi="Times New Roman" w:cs="Times New Roman"/>
          <w:sz w:val="26"/>
          <w:szCs w:val="26"/>
        </w:rPr>
        <w:t xml:space="preserve">Giúp điều chỉnh </w:t>
      </w:r>
      <w:r w:rsidRPr="00E24EBF">
        <w:rPr>
          <w:rFonts w:ascii="Times New Roman" w:hAnsi="Times New Roman" w:cs="Times New Roman"/>
          <w:sz w:val="26"/>
          <w:szCs w:val="26"/>
        </w:rPr>
        <w:t xml:space="preserve">thông tin </w:t>
      </w:r>
      <w:r w:rsidR="00CC4C59" w:rsidRPr="00E24EBF">
        <w:rPr>
          <w:rFonts w:ascii="Times New Roman" w:hAnsi="Times New Roman" w:cs="Times New Roman"/>
          <w:sz w:val="26"/>
          <w:szCs w:val="26"/>
        </w:rPr>
        <w:t xml:space="preserve">ở phần thông tin khách hàng, thông tin chung </w:t>
      </w:r>
      <w:r w:rsidRPr="00E24EBF">
        <w:rPr>
          <w:rFonts w:ascii="Times New Roman" w:hAnsi="Times New Roman" w:cs="Times New Roman"/>
          <w:sz w:val="26"/>
          <w:szCs w:val="26"/>
        </w:rPr>
        <w:t>về như ban đầu.</w:t>
      </w:r>
    </w:p>
    <w:p w14:paraId="6B16B637" w14:textId="21A6342C" w:rsidR="00314C0B"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Tìm kiếm: </w:t>
      </w:r>
      <w:r w:rsidR="00314C0B" w:rsidRPr="00E24EBF">
        <w:rPr>
          <w:rFonts w:ascii="Times New Roman" w:hAnsi="Times New Roman" w:cs="Times New Roman"/>
          <w:sz w:val="26"/>
          <w:szCs w:val="26"/>
        </w:rPr>
        <w:t xml:space="preserve">Nhập </w:t>
      </w:r>
      <w:r w:rsidRPr="00E24EBF">
        <w:rPr>
          <w:rFonts w:ascii="Times New Roman" w:hAnsi="Times New Roman" w:cs="Times New Roman"/>
          <w:sz w:val="26"/>
          <w:szCs w:val="26"/>
        </w:rPr>
        <w:t>thông tin khách hàng</w:t>
      </w:r>
      <w:r w:rsidR="00314C0B" w:rsidRPr="00E24EBF">
        <w:rPr>
          <w:rFonts w:ascii="Times New Roman" w:hAnsi="Times New Roman" w:cs="Times New Roman"/>
          <w:sz w:val="26"/>
          <w:szCs w:val="26"/>
        </w:rPr>
        <w:t xml:space="preserve"> vào thanh tìm kiếm để tìm kiế</w:t>
      </w:r>
      <w:r w:rsidRPr="00E24EBF">
        <w:rPr>
          <w:rFonts w:ascii="Times New Roman" w:hAnsi="Times New Roman" w:cs="Times New Roman"/>
          <w:sz w:val="26"/>
          <w:szCs w:val="26"/>
        </w:rPr>
        <w:t>m, có thể tìm kiếm theo ký tự</w:t>
      </w:r>
      <w:r w:rsidR="00314C0B" w:rsidRPr="00E24EBF">
        <w:rPr>
          <w:rFonts w:ascii="Times New Roman" w:hAnsi="Times New Roman" w:cs="Times New Roman"/>
          <w:sz w:val="26"/>
          <w:szCs w:val="26"/>
        </w:rPr>
        <w:t>.</w:t>
      </w:r>
    </w:p>
    <w:p w14:paraId="78B37D9C" w14:textId="57E98C08"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5ADF57C" wp14:editId="037F4741">
            <wp:extent cx="5399405" cy="3037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037205"/>
                    </a:xfrm>
                    <a:prstGeom prst="rect">
                      <a:avLst/>
                    </a:prstGeom>
                  </pic:spPr>
                </pic:pic>
              </a:graphicData>
            </a:graphic>
          </wp:inline>
        </w:drawing>
      </w:r>
    </w:p>
    <w:p w14:paraId="44888C0B" w14:textId="5BCC2401" w:rsidR="00A43552"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0ABCF8E7" w14:textId="6BD276FF" w:rsidR="00993A97" w:rsidRPr="007C6BA1" w:rsidRDefault="00FD208D" w:rsidP="007C6BA1">
      <w:pPr>
        <w:pStyle w:val="Heading3"/>
        <w:rPr>
          <w:rFonts w:ascii="Times New Roman" w:hAnsi="Times New Roman" w:cs="Times New Roman"/>
          <w:b/>
          <w:bCs/>
          <w:i/>
          <w:color w:val="000000" w:themeColor="text1"/>
          <w:sz w:val="26"/>
          <w:szCs w:val="26"/>
        </w:rPr>
      </w:pPr>
      <w:bookmarkStart w:id="40" w:name="_Toc74999886"/>
      <w:bookmarkStart w:id="41" w:name="_Toc76474546"/>
      <w:r w:rsidRPr="007C6BA1">
        <w:rPr>
          <w:rFonts w:ascii="Times New Roman" w:hAnsi="Times New Roman" w:cs="Times New Roman"/>
          <w:b/>
          <w:bCs/>
          <w:i/>
          <w:color w:val="000000" w:themeColor="text1"/>
          <w:sz w:val="26"/>
          <w:szCs w:val="26"/>
        </w:rPr>
        <w:t xml:space="preserve">3.2.2 </w:t>
      </w:r>
      <w:r w:rsidR="00993A97" w:rsidRPr="007C6BA1">
        <w:rPr>
          <w:rFonts w:ascii="Times New Roman" w:hAnsi="Times New Roman" w:cs="Times New Roman"/>
          <w:b/>
          <w:bCs/>
          <w:i/>
          <w:color w:val="000000" w:themeColor="text1"/>
          <w:sz w:val="26"/>
          <w:szCs w:val="26"/>
        </w:rPr>
        <w:t xml:space="preserve">Form </w:t>
      </w:r>
      <w:bookmarkEnd w:id="40"/>
      <w:r w:rsidR="00993A97" w:rsidRPr="007C6BA1">
        <w:rPr>
          <w:rFonts w:ascii="Times New Roman" w:hAnsi="Times New Roman" w:cs="Times New Roman"/>
          <w:b/>
          <w:bCs/>
          <w:i/>
          <w:color w:val="000000" w:themeColor="text1"/>
          <w:sz w:val="26"/>
          <w:szCs w:val="26"/>
        </w:rPr>
        <w:t>Quản lý xe</w:t>
      </w:r>
      <w:bookmarkEnd w:id="41"/>
    </w:p>
    <w:p w14:paraId="16C2BB91" w14:textId="1A4421F5" w:rsidR="0072592E" w:rsidRPr="009C6A91"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xe thì hệ thống sẽ hiện ra giao diện sau:</w:t>
      </w:r>
    </w:p>
    <w:p w14:paraId="32B09928" w14:textId="36A01AA1" w:rsidR="005D6562" w:rsidRPr="009C6A91" w:rsidRDefault="0072592E"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372A52A1" wp14:editId="5C6B07F3">
            <wp:extent cx="5399405" cy="3037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37205"/>
                    </a:xfrm>
                    <a:prstGeom prst="rect">
                      <a:avLst/>
                    </a:prstGeom>
                  </pic:spPr>
                </pic:pic>
              </a:graphicData>
            </a:graphic>
          </wp:inline>
        </w:drawing>
      </w:r>
    </w:p>
    <w:p w14:paraId="1A558D92" w14:textId="55673ED9"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487AC11B" w14:textId="23978D3E" w:rsidR="00314C0B" w:rsidRPr="00E24EBF" w:rsidRDefault="00CC4C59"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AC62CB" w:rsidRPr="00E24EBF">
        <w:rPr>
          <w:rFonts w:ascii="Times New Roman" w:hAnsi="Times New Roman" w:cs="Times New Roman"/>
          <w:bCs/>
          <w:sz w:val="26"/>
          <w:szCs w:val="26"/>
        </w:rPr>
        <w:t>Chức năng thêm mới cho phép thêm xe khi nhập đủ các ô trong phần thông tin xe.</w:t>
      </w:r>
    </w:p>
    <w:p w14:paraId="6D88E181" w14:textId="77777777" w:rsidR="00A43552" w:rsidRDefault="0072592E"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040E59EA" wp14:editId="21142B8B">
            <wp:extent cx="5399405" cy="3037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037205"/>
                    </a:xfrm>
                    <a:prstGeom prst="rect">
                      <a:avLst/>
                    </a:prstGeom>
                  </pic:spPr>
                </pic:pic>
              </a:graphicData>
            </a:graphic>
          </wp:inline>
        </w:drawing>
      </w:r>
    </w:p>
    <w:p w14:paraId="23342541" w14:textId="58EE22B2" w:rsidR="00CC4C59"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Xoá: </w:t>
      </w:r>
      <w:r w:rsidR="00CC4C59" w:rsidRPr="00E24EBF">
        <w:rPr>
          <w:rFonts w:ascii="Times New Roman" w:hAnsi="Times New Roman" w:cs="Times New Roman"/>
          <w:sz w:val="26"/>
          <w:szCs w:val="26"/>
        </w:rPr>
        <w:t xml:space="preserve">Muốn xóa thông tin bạn phải chọn hàng có xe </w:t>
      </w:r>
      <w:r w:rsidR="00DC77FF" w:rsidRPr="00E24EBF">
        <w:rPr>
          <w:rFonts w:ascii="Times New Roman" w:hAnsi="Times New Roman" w:cs="Times New Roman"/>
          <w:sz w:val="26"/>
          <w:szCs w:val="26"/>
        </w:rPr>
        <w:t>cần xóa trong phần thông tin chung.</w:t>
      </w:r>
    </w:p>
    <w:p w14:paraId="124D2E2E" w14:textId="331262D7" w:rsidR="00AC62CB"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Nút Sửa: Sửa được tất cá thông tin ngoại trừ mã xe.</w:t>
      </w:r>
    </w:p>
    <w:p w14:paraId="661DE0AA" w14:textId="40835E5C" w:rsidR="0072592E"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29553B39" wp14:editId="7E53372C">
            <wp:extent cx="5399405" cy="3037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037205"/>
                    </a:xfrm>
                    <a:prstGeom prst="rect">
                      <a:avLst/>
                    </a:prstGeom>
                  </pic:spPr>
                </pic:pic>
              </a:graphicData>
            </a:graphic>
          </wp:inline>
        </w:drawing>
      </w:r>
    </w:p>
    <w:p w14:paraId="417D9EE5" w14:textId="77777777" w:rsidR="00E24EBF" w:rsidRPr="009C6A91" w:rsidRDefault="00E24EBF" w:rsidP="009C6A91">
      <w:pPr>
        <w:tabs>
          <w:tab w:val="num" w:pos="720"/>
          <w:tab w:val="left" w:pos="7275"/>
        </w:tabs>
        <w:spacing w:before="120" w:after="60" w:line="360" w:lineRule="auto"/>
        <w:jc w:val="both"/>
        <w:rPr>
          <w:rFonts w:ascii="Times New Roman" w:hAnsi="Times New Roman" w:cs="Times New Roman"/>
          <w:bCs/>
          <w:sz w:val="26"/>
          <w:szCs w:val="26"/>
        </w:rPr>
      </w:pPr>
    </w:p>
    <w:p w14:paraId="3A73E60C" w14:textId="4288D4CF"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Nút Xem lại: Giúp điều chỉnh thông tin ở phần thông tin xe, thông tin chung về như ban đầu.</w:t>
      </w:r>
    </w:p>
    <w:p w14:paraId="4E3AB914" w14:textId="05193629"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Tìm kiếm: Nhập thông tin xe vào thanh tìm kiếm để tìm kiếm, có thể tìm kiếm theo ký tự.</w:t>
      </w:r>
    </w:p>
    <w:p w14:paraId="7EC52C02" w14:textId="433D6A3F"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2621DC9D" wp14:editId="4EDB013F">
            <wp:extent cx="5399405" cy="3037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37205"/>
                    </a:xfrm>
                    <a:prstGeom prst="rect">
                      <a:avLst/>
                    </a:prstGeom>
                  </pic:spPr>
                </pic:pic>
              </a:graphicData>
            </a:graphic>
          </wp:inline>
        </w:drawing>
      </w:r>
    </w:p>
    <w:p w14:paraId="57624178" w14:textId="662EA294" w:rsidR="00AC62CB"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261FE4C1" w14:textId="0193226B" w:rsidR="00E24EBF" w:rsidRDefault="00E24EBF" w:rsidP="00E24EBF">
      <w:pPr>
        <w:spacing w:before="120" w:after="60" w:line="360" w:lineRule="auto"/>
        <w:rPr>
          <w:rFonts w:ascii="Times New Roman" w:hAnsi="Times New Roman" w:cs="Times New Roman"/>
          <w:sz w:val="26"/>
          <w:szCs w:val="26"/>
        </w:rPr>
      </w:pPr>
    </w:p>
    <w:p w14:paraId="049C1155" w14:textId="1ACA43F0" w:rsidR="00E24EBF" w:rsidRDefault="00E24EBF" w:rsidP="00E24EBF">
      <w:pPr>
        <w:spacing w:before="120" w:after="60" w:line="360" w:lineRule="auto"/>
        <w:rPr>
          <w:rFonts w:ascii="Times New Roman" w:hAnsi="Times New Roman" w:cs="Times New Roman"/>
          <w:sz w:val="26"/>
          <w:szCs w:val="26"/>
        </w:rPr>
      </w:pPr>
    </w:p>
    <w:p w14:paraId="5C9CFC31" w14:textId="34E6351F" w:rsidR="00E24EBF" w:rsidRDefault="00E24EBF" w:rsidP="00E24EBF">
      <w:pPr>
        <w:spacing w:before="120" w:after="60" w:line="360" w:lineRule="auto"/>
        <w:rPr>
          <w:rFonts w:ascii="Times New Roman" w:hAnsi="Times New Roman" w:cs="Times New Roman"/>
          <w:sz w:val="26"/>
          <w:szCs w:val="26"/>
        </w:rPr>
      </w:pPr>
    </w:p>
    <w:p w14:paraId="7E90A68C" w14:textId="0DDF56D7" w:rsidR="00E24EBF" w:rsidRDefault="00E24EBF" w:rsidP="00E24EBF">
      <w:pPr>
        <w:spacing w:before="120" w:after="60" w:line="360" w:lineRule="auto"/>
        <w:rPr>
          <w:rFonts w:ascii="Times New Roman" w:hAnsi="Times New Roman" w:cs="Times New Roman"/>
          <w:sz w:val="26"/>
          <w:szCs w:val="26"/>
        </w:rPr>
      </w:pPr>
    </w:p>
    <w:p w14:paraId="4C1322FD" w14:textId="6A9CE1AA" w:rsidR="00E24EBF" w:rsidRDefault="00E24EBF" w:rsidP="00E24EBF">
      <w:pPr>
        <w:spacing w:before="120" w:after="60" w:line="360" w:lineRule="auto"/>
        <w:rPr>
          <w:rFonts w:ascii="Times New Roman" w:hAnsi="Times New Roman" w:cs="Times New Roman"/>
          <w:sz w:val="26"/>
          <w:szCs w:val="26"/>
        </w:rPr>
      </w:pPr>
    </w:p>
    <w:p w14:paraId="1F8A2BDF" w14:textId="5B742065" w:rsidR="00E24EBF" w:rsidRDefault="00E24EBF" w:rsidP="00E24EBF">
      <w:pPr>
        <w:spacing w:before="120" w:after="60" w:line="360" w:lineRule="auto"/>
        <w:rPr>
          <w:rFonts w:ascii="Times New Roman" w:hAnsi="Times New Roman" w:cs="Times New Roman"/>
          <w:sz w:val="26"/>
          <w:szCs w:val="26"/>
        </w:rPr>
      </w:pPr>
    </w:p>
    <w:p w14:paraId="110BA4ED" w14:textId="132CA0F8" w:rsidR="00E24EBF" w:rsidRDefault="00E24EBF" w:rsidP="00E24EBF">
      <w:pPr>
        <w:spacing w:before="120" w:after="60" w:line="360" w:lineRule="auto"/>
        <w:rPr>
          <w:rFonts w:ascii="Times New Roman" w:hAnsi="Times New Roman" w:cs="Times New Roman"/>
          <w:sz w:val="26"/>
          <w:szCs w:val="26"/>
        </w:rPr>
      </w:pPr>
    </w:p>
    <w:p w14:paraId="32280B0F" w14:textId="380DA3F3" w:rsidR="00E24EBF" w:rsidRDefault="00E24EBF" w:rsidP="00E24EBF">
      <w:pPr>
        <w:spacing w:before="120" w:after="60" w:line="360" w:lineRule="auto"/>
        <w:rPr>
          <w:rFonts w:ascii="Times New Roman" w:hAnsi="Times New Roman" w:cs="Times New Roman"/>
          <w:sz w:val="26"/>
          <w:szCs w:val="26"/>
        </w:rPr>
      </w:pPr>
    </w:p>
    <w:p w14:paraId="7E577F4F" w14:textId="77777777" w:rsidR="00E24EBF" w:rsidRPr="00E24EBF" w:rsidRDefault="00E24EBF" w:rsidP="00E24EBF">
      <w:pPr>
        <w:spacing w:before="120" w:after="60" w:line="360" w:lineRule="auto"/>
        <w:rPr>
          <w:rFonts w:ascii="Times New Roman" w:hAnsi="Times New Roman" w:cs="Times New Roman"/>
          <w:sz w:val="26"/>
          <w:szCs w:val="26"/>
        </w:rPr>
      </w:pPr>
    </w:p>
    <w:p w14:paraId="27A73A4E" w14:textId="60AC8DC5" w:rsidR="00FD208D" w:rsidRPr="00503574" w:rsidRDefault="00FD208D" w:rsidP="00503574">
      <w:pPr>
        <w:pStyle w:val="Heading3"/>
        <w:rPr>
          <w:rFonts w:ascii="Times New Roman" w:hAnsi="Times New Roman" w:cs="Times New Roman"/>
          <w:b/>
          <w:bCs/>
          <w:i/>
          <w:color w:val="000000" w:themeColor="text1"/>
          <w:sz w:val="26"/>
          <w:szCs w:val="26"/>
        </w:rPr>
      </w:pPr>
      <w:bookmarkStart w:id="42" w:name="_Hlk75982292"/>
      <w:bookmarkStart w:id="43" w:name="_Toc76474547"/>
      <w:r w:rsidRPr="00503574">
        <w:rPr>
          <w:rFonts w:ascii="Times New Roman" w:hAnsi="Times New Roman" w:cs="Times New Roman"/>
          <w:b/>
          <w:bCs/>
          <w:i/>
          <w:color w:val="000000" w:themeColor="text1"/>
          <w:sz w:val="26"/>
          <w:szCs w:val="26"/>
        </w:rPr>
        <w:lastRenderedPageBreak/>
        <w:t xml:space="preserve">3.2.3 </w:t>
      </w:r>
      <w:bookmarkEnd w:id="42"/>
      <w:r w:rsidR="00993A97" w:rsidRPr="00503574">
        <w:rPr>
          <w:rFonts w:ascii="Times New Roman" w:hAnsi="Times New Roman" w:cs="Times New Roman"/>
          <w:b/>
          <w:bCs/>
          <w:i/>
          <w:color w:val="000000" w:themeColor="text1"/>
          <w:sz w:val="26"/>
          <w:szCs w:val="26"/>
        </w:rPr>
        <w:t>Form Quản lý cho thuê xe</w:t>
      </w:r>
      <w:bookmarkEnd w:id="43"/>
    </w:p>
    <w:p w14:paraId="6DB3606E" w14:textId="167F3589" w:rsidR="00FC62AD" w:rsidRDefault="00FC62AD"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Chức năng chính là quản lý cho thuê xe với các thao tác như:</w:t>
      </w:r>
      <w:r w:rsidR="00AF685A" w:rsidRPr="009C6A91">
        <w:rPr>
          <w:rFonts w:ascii="Times New Roman" w:hAnsi="Times New Roman" w:cs="Times New Roman"/>
          <w:bCs/>
          <w:sz w:val="26"/>
          <w:szCs w:val="26"/>
        </w:rPr>
        <w:t xml:space="preserve"> </w:t>
      </w:r>
      <w:r w:rsidR="004D787B" w:rsidRPr="009C6A91">
        <w:rPr>
          <w:rFonts w:ascii="Times New Roman" w:hAnsi="Times New Roman" w:cs="Times New Roman"/>
          <w:bCs/>
          <w:sz w:val="26"/>
          <w:szCs w:val="26"/>
        </w:rPr>
        <w:t xml:space="preserve">xem thông tin đơn thuê, thêm đơn thuê, xoá đơn thuê, thanh toán. </w:t>
      </w:r>
    </w:p>
    <w:p w14:paraId="29358BFB" w14:textId="33FBF531" w:rsidR="00A43552"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Thêm: Cho phép thêm đơn thuê vào hệ thống.</w:t>
      </w:r>
    </w:p>
    <w:p w14:paraId="16EDBC2A" w14:textId="16CC67EF" w:rsidR="00A43552" w:rsidRPr="005A4CEC" w:rsidRDefault="00AF685A"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480F1BD7" wp14:editId="7A34049A">
            <wp:extent cx="5399405" cy="3037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37205"/>
                    </a:xfrm>
                    <a:prstGeom prst="rect">
                      <a:avLst/>
                    </a:prstGeom>
                  </pic:spPr>
                </pic:pic>
              </a:graphicData>
            </a:graphic>
          </wp:inline>
        </w:drawing>
      </w:r>
    </w:p>
    <w:p w14:paraId="432F3686" w14:textId="1EBD0F1F" w:rsidR="004D787B"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Xoá: Muốn xoá thông tin bạn phải chọn hoá đơn cần xoá.</w:t>
      </w:r>
    </w:p>
    <w:p w14:paraId="7032CFD7" w14:textId="6C2052D9" w:rsidR="00486C19"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4A482BCA" wp14:editId="5EADE2C3">
            <wp:extent cx="539940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37205"/>
                    </a:xfrm>
                    <a:prstGeom prst="rect">
                      <a:avLst/>
                    </a:prstGeom>
                  </pic:spPr>
                </pic:pic>
              </a:graphicData>
            </a:graphic>
          </wp:inline>
        </w:drawing>
      </w:r>
    </w:p>
    <w:p w14:paraId="201EF4A9" w14:textId="3ABC0029" w:rsidR="00DC77FF" w:rsidRPr="005A4CEC" w:rsidRDefault="00DC77FF" w:rsidP="00E979CF">
      <w:pPr>
        <w:pStyle w:val="ListParagraph"/>
        <w:numPr>
          <w:ilvl w:val="0"/>
          <w:numId w:val="19"/>
        </w:numPr>
        <w:spacing w:before="120" w:after="60" w:line="360" w:lineRule="auto"/>
        <w:rPr>
          <w:rFonts w:ascii="Times New Roman" w:hAnsi="Times New Roman" w:cs="Times New Roman"/>
          <w:sz w:val="26"/>
          <w:szCs w:val="26"/>
        </w:rPr>
      </w:pPr>
      <w:r w:rsidRPr="005A4CEC">
        <w:rPr>
          <w:rFonts w:ascii="Times New Roman" w:hAnsi="Times New Roman" w:cs="Times New Roman"/>
          <w:sz w:val="26"/>
          <w:szCs w:val="26"/>
        </w:rPr>
        <w:t>Nút Xem lại: Giúp điều chỉnh thông tin ở phần thông tin chung, đăng ký thuê, trả xe và thông tin đơn thuê về như ban đầu.</w:t>
      </w:r>
    </w:p>
    <w:p w14:paraId="0CD2784E" w14:textId="27C4C12F"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lastRenderedPageBreak/>
        <w:t xml:space="preserve">Bấm thành tiền sẽ hiện giá tiền </w:t>
      </w:r>
      <w:r w:rsidR="005A4CEC" w:rsidRPr="005A4CEC">
        <w:rPr>
          <w:rFonts w:ascii="Times New Roman" w:hAnsi="Times New Roman" w:cs="Times New Roman"/>
          <w:bCs/>
          <w:sz w:val="26"/>
          <w:szCs w:val="26"/>
        </w:rPr>
        <w:t xml:space="preserve">cần thanh toán </w:t>
      </w:r>
      <w:r w:rsidRPr="005A4CEC">
        <w:rPr>
          <w:rFonts w:ascii="Times New Roman" w:hAnsi="Times New Roman" w:cs="Times New Roman"/>
          <w:bCs/>
          <w:sz w:val="26"/>
          <w:szCs w:val="26"/>
        </w:rPr>
        <w:t>vào ô bên cạnh thành tiền</w:t>
      </w:r>
      <w:r w:rsidR="00DC77FF" w:rsidRPr="005A4CEC">
        <w:rPr>
          <w:rFonts w:ascii="Times New Roman" w:hAnsi="Times New Roman" w:cs="Times New Roman"/>
          <w:bCs/>
          <w:sz w:val="26"/>
          <w:szCs w:val="26"/>
        </w:rPr>
        <w:t>, nhập thời gian thuê và thành tiền vào thông tin đơn thuê</w:t>
      </w:r>
      <w:r w:rsidRPr="005A4CEC">
        <w:rPr>
          <w:rFonts w:ascii="Times New Roman" w:hAnsi="Times New Roman" w:cs="Times New Roman"/>
          <w:bCs/>
          <w:sz w:val="26"/>
          <w:szCs w:val="26"/>
        </w:rPr>
        <w:t>.</w:t>
      </w:r>
    </w:p>
    <w:p w14:paraId="0ED4A5DB" w14:textId="646BF5C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C1DC38" wp14:editId="47202B3C">
            <wp:extent cx="5399405" cy="3037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37205"/>
                    </a:xfrm>
                    <a:prstGeom prst="rect">
                      <a:avLst/>
                    </a:prstGeom>
                  </pic:spPr>
                </pic:pic>
              </a:graphicData>
            </a:graphic>
          </wp:inline>
        </w:drawing>
      </w:r>
    </w:p>
    <w:p w14:paraId="5E9960AC" w14:textId="3827815A"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 xml:space="preserve">Bấm thanh toán </w:t>
      </w:r>
      <w:r w:rsidR="00DC77FF" w:rsidRPr="005A4CEC">
        <w:rPr>
          <w:rFonts w:ascii="Times New Roman" w:hAnsi="Times New Roman" w:cs="Times New Roman"/>
          <w:bCs/>
          <w:sz w:val="26"/>
          <w:szCs w:val="26"/>
        </w:rPr>
        <w:t>nhằm thanh toán đơn thuê, biểu diễn trong thông tin đơn thuê tình trạng thanh toán</w:t>
      </w:r>
      <w:r w:rsidRPr="005A4CEC">
        <w:rPr>
          <w:rFonts w:ascii="Times New Roman" w:hAnsi="Times New Roman" w:cs="Times New Roman"/>
          <w:bCs/>
          <w:sz w:val="26"/>
          <w:szCs w:val="26"/>
        </w:rPr>
        <w:t>.</w:t>
      </w:r>
    </w:p>
    <w:p w14:paraId="051E33E6" w14:textId="0EC9BE95" w:rsidR="003F6632"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C8A1BCF" wp14:editId="4C4B6BCC">
            <wp:extent cx="5399405" cy="3037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37205"/>
                    </a:xfrm>
                    <a:prstGeom prst="rect">
                      <a:avLst/>
                    </a:prstGeom>
                  </pic:spPr>
                </pic:pic>
              </a:graphicData>
            </a:graphic>
          </wp:inline>
        </w:drawing>
      </w:r>
    </w:p>
    <w:p w14:paraId="01BB1044" w14:textId="2F55B56C" w:rsidR="00FD208D" w:rsidRPr="00503574" w:rsidRDefault="001E69E1" w:rsidP="00503574">
      <w:pPr>
        <w:pStyle w:val="Heading3"/>
        <w:rPr>
          <w:rFonts w:ascii="Times New Roman" w:hAnsi="Times New Roman" w:cs="Times New Roman"/>
          <w:b/>
          <w:bCs/>
          <w:i/>
          <w:color w:val="000000" w:themeColor="text1"/>
          <w:sz w:val="26"/>
          <w:szCs w:val="26"/>
        </w:rPr>
      </w:pPr>
      <w:bookmarkStart w:id="44" w:name="_Toc76474548"/>
      <w:r w:rsidRPr="00503574">
        <w:rPr>
          <w:rFonts w:ascii="Times New Roman" w:hAnsi="Times New Roman" w:cs="Times New Roman"/>
          <w:b/>
          <w:bCs/>
          <w:i/>
          <w:color w:val="000000" w:themeColor="text1"/>
          <w:sz w:val="26"/>
          <w:szCs w:val="26"/>
        </w:rPr>
        <w:lastRenderedPageBreak/>
        <w:t>3.2.4</w:t>
      </w:r>
      <w:r w:rsidR="00FD208D" w:rsidRPr="00503574">
        <w:rPr>
          <w:rFonts w:ascii="Times New Roman" w:hAnsi="Times New Roman" w:cs="Times New Roman"/>
          <w:b/>
          <w:bCs/>
          <w:i/>
          <w:color w:val="000000" w:themeColor="text1"/>
          <w:sz w:val="26"/>
          <w:szCs w:val="26"/>
        </w:rPr>
        <w:t xml:space="preserve"> </w:t>
      </w:r>
      <w:r w:rsidR="00993A97" w:rsidRPr="00503574">
        <w:rPr>
          <w:rFonts w:ascii="Times New Roman" w:hAnsi="Times New Roman" w:cs="Times New Roman"/>
          <w:b/>
          <w:bCs/>
          <w:i/>
          <w:color w:val="000000" w:themeColor="text1"/>
          <w:sz w:val="26"/>
          <w:szCs w:val="26"/>
        </w:rPr>
        <w:t>Form Thống</w:t>
      </w:r>
      <w:bookmarkStart w:id="45" w:name="_Toc74999887"/>
      <w:r w:rsidR="005D6562" w:rsidRPr="00503574">
        <w:rPr>
          <w:rFonts w:ascii="Times New Roman" w:hAnsi="Times New Roman" w:cs="Times New Roman"/>
          <w:b/>
          <w:bCs/>
          <w:i/>
          <w:color w:val="000000" w:themeColor="text1"/>
          <w:sz w:val="26"/>
          <w:szCs w:val="26"/>
        </w:rPr>
        <w:t xml:space="preserve"> kê</w:t>
      </w:r>
      <w:bookmarkEnd w:id="44"/>
    </w:p>
    <w:p w14:paraId="5EC74510" w14:textId="6222CCD8" w:rsidR="005D6562" w:rsidRPr="009C6A91" w:rsidRDefault="005D6562"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287033F5" wp14:editId="68E18351">
            <wp:extent cx="5760085" cy="3241448"/>
            <wp:effectExtent l="0" t="0" r="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41448"/>
                    </a:xfrm>
                    <a:prstGeom prst="rect">
                      <a:avLst/>
                    </a:prstGeom>
                    <a:noFill/>
                    <a:ln>
                      <a:noFill/>
                    </a:ln>
                  </pic:spPr>
                </pic:pic>
              </a:graphicData>
            </a:graphic>
          </wp:inline>
        </w:drawing>
      </w:r>
    </w:p>
    <w:p w14:paraId="6C195DD2" w14:textId="04734269" w:rsidR="00486C19" w:rsidRPr="009C6A91" w:rsidRDefault="003F6632"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 xml:space="preserve">Thống kê theo tình trạng thuê </w:t>
      </w:r>
      <w:r w:rsidR="00DC77FF" w:rsidRPr="009C6A91">
        <w:rPr>
          <w:rFonts w:ascii="Times New Roman" w:hAnsi="Times New Roman" w:cs="Times New Roman"/>
          <w:bCs/>
          <w:sz w:val="26"/>
          <w:szCs w:val="26"/>
        </w:rPr>
        <w:t>hoặc</w:t>
      </w:r>
      <w:r w:rsidRPr="009C6A91">
        <w:rPr>
          <w:rFonts w:ascii="Times New Roman" w:hAnsi="Times New Roman" w:cs="Times New Roman"/>
          <w:bCs/>
          <w:sz w:val="26"/>
          <w:szCs w:val="26"/>
        </w:rPr>
        <w:t xml:space="preserve"> thống kê </w:t>
      </w:r>
      <w:r w:rsidR="00DC77FF" w:rsidRPr="009C6A91">
        <w:rPr>
          <w:rFonts w:ascii="Times New Roman" w:hAnsi="Times New Roman" w:cs="Times New Roman"/>
          <w:bCs/>
          <w:sz w:val="26"/>
          <w:szCs w:val="26"/>
        </w:rPr>
        <w:t>theo từng xe</w:t>
      </w:r>
      <w:r w:rsidRPr="009C6A91">
        <w:rPr>
          <w:rFonts w:ascii="Times New Roman" w:hAnsi="Times New Roman" w:cs="Times New Roman"/>
          <w:bCs/>
          <w:sz w:val="26"/>
          <w:szCs w:val="26"/>
        </w:rPr>
        <w:t>, bấm vào nút xem để hiện ra từng bảng thống kê.</w:t>
      </w:r>
    </w:p>
    <w:p w14:paraId="54C76CB1" w14:textId="11D8EDDF"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xe đạp có mã D03:</w:t>
      </w:r>
    </w:p>
    <w:p w14:paraId="2D559FC4" w14:textId="63B77B32"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BA85DA" wp14:editId="3F45616D">
            <wp:extent cx="5399405" cy="3037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3037205"/>
                    </a:xfrm>
                    <a:prstGeom prst="rect">
                      <a:avLst/>
                    </a:prstGeom>
                  </pic:spPr>
                </pic:pic>
              </a:graphicData>
            </a:graphic>
          </wp:inline>
        </w:drawing>
      </w:r>
    </w:p>
    <w:p w14:paraId="470C8925"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7D7DD00"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0FE1CE3" w14:textId="501D5279"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xe máy có mã M02:</w:t>
      </w:r>
    </w:p>
    <w:p w14:paraId="713BF7D1" w14:textId="51103488"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5BC25E9" wp14:editId="452ACA62">
            <wp:extent cx="5399405" cy="3037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37205"/>
                    </a:xfrm>
                    <a:prstGeom prst="rect">
                      <a:avLst/>
                    </a:prstGeom>
                  </pic:spPr>
                </pic:pic>
              </a:graphicData>
            </a:graphic>
          </wp:inline>
        </w:drawing>
      </w:r>
    </w:p>
    <w:p w14:paraId="3D801FC6"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507A02ED" w14:textId="7E8F27F6"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Đang cho thuê</w:t>
      </w:r>
    </w:p>
    <w:p w14:paraId="412AB0AB" w14:textId="2745A48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5C692BC" wp14:editId="62BCC860">
            <wp:extent cx="5399405" cy="3037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3037205"/>
                    </a:xfrm>
                    <a:prstGeom prst="rect">
                      <a:avLst/>
                    </a:prstGeom>
                  </pic:spPr>
                </pic:pic>
              </a:graphicData>
            </a:graphic>
          </wp:inline>
        </w:drawing>
      </w:r>
    </w:p>
    <w:p w14:paraId="3F3C07ED"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B1E9E64"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A75BCF7"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EF83995" w14:textId="28BFF048"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tình trạng xe: Sẵn có</w:t>
      </w:r>
    </w:p>
    <w:p w14:paraId="2C1C680C" w14:textId="1A07F70C"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E9D5882" wp14:editId="0642E450">
            <wp:extent cx="5399405" cy="3037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3037205"/>
                    </a:xfrm>
                    <a:prstGeom prst="rect">
                      <a:avLst/>
                    </a:prstGeom>
                  </pic:spPr>
                </pic:pic>
              </a:graphicData>
            </a:graphic>
          </wp:inline>
        </w:drawing>
      </w:r>
    </w:p>
    <w:p w14:paraId="07823F2E"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376D9FEB" w14:textId="4EF0ED71"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Hỏng</w:t>
      </w:r>
    </w:p>
    <w:p w14:paraId="56773D0B" w14:textId="68B8D556"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5DD3BAE" wp14:editId="3CC98562">
            <wp:extent cx="5399405" cy="3037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037205"/>
                    </a:xfrm>
                    <a:prstGeom prst="rect">
                      <a:avLst/>
                    </a:prstGeom>
                  </pic:spPr>
                </pic:pic>
              </a:graphicData>
            </a:graphic>
          </wp:inline>
        </w:drawing>
      </w:r>
    </w:p>
    <w:p w14:paraId="350FCACD" w14:textId="09356B77" w:rsidR="00DC77FF"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DC77FF" w:rsidRPr="009C6A91">
        <w:rPr>
          <w:rFonts w:ascii="Times New Roman" w:hAnsi="Times New Roman" w:cs="Times New Roman"/>
          <w:bCs/>
          <w:sz w:val="26"/>
          <w:szCs w:val="26"/>
        </w:rPr>
        <w:t>Nút Xem lại: Giúp điều chỉnh thông tin ở phần tổng quan và thông tin về ban đầu.</w:t>
      </w:r>
    </w:p>
    <w:p w14:paraId="0171F561" w14:textId="6CA1165E" w:rsidR="002E2866" w:rsidRDefault="002E2866" w:rsidP="009C6A91">
      <w:pPr>
        <w:tabs>
          <w:tab w:val="num" w:pos="720"/>
          <w:tab w:val="left" w:pos="7275"/>
        </w:tabs>
        <w:spacing w:before="120" w:after="60" w:line="360" w:lineRule="auto"/>
        <w:jc w:val="both"/>
        <w:rPr>
          <w:rFonts w:ascii="Times New Roman" w:hAnsi="Times New Roman" w:cs="Times New Roman"/>
          <w:b/>
          <w:bCs/>
          <w:i/>
          <w:sz w:val="26"/>
          <w:szCs w:val="26"/>
        </w:rPr>
      </w:pPr>
    </w:p>
    <w:p w14:paraId="369DB889" w14:textId="77777777" w:rsidR="008A4297" w:rsidRDefault="008A4297" w:rsidP="00503574">
      <w:pPr>
        <w:pStyle w:val="Heading1"/>
        <w:rPr>
          <w:rFonts w:ascii="Times New Roman" w:hAnsi="Times New Roman" w:cs="Times New Roman"/>
          <w:b/>
          <w:bCs/>
          <w:i/>
          <w:sz w:val="26"/>
          <w:szCs w:val="26"/>
        </w:rPr>
      </w:pPr>
    </w:p>
    <w:p w14:paraId="2ABFE71A" w14:textId="7520682C" w:rsidR="00993A97" w:rsidRPr="009C6A91" w:rsidRDefault="008A4297" w:rsidP="00503574">
      <w:pPr>
        <w:pStyle w:val="Heading1"/>
        <w:rPr>
          <w:rFonts w:ascii="Times New Roman" w:hAnsi="Times New Roman" w:cs="Times New Roman"/>
          <w:b/>
          <w:bCs/>
          <w:i/>
          <w:sz w:val="26"/>
          <w:szCs w:val="26"/>
        </w:rPr>
      </w:pPr>
      <w:r>
        <w:rPr>
          <w:rFonts w:ascii="Times New Roman" w:hAnsi="Times New Roman" w:cs="Times New Roman"/>
          <w:b/>
          <w:bCs/>
          <w:i/>
          <w:sz w:val="26"/>
          <w:szCs w:val="26"/>
        </w:rPr>
        <w:t xml:space="preserve">                                                  </w:t>
      </w:r>
      <w:r w:rsidR="00FD208D" w:rsidRPr="009C6A91">
        <w:rPr>
          <w:rFonts w:ascii="Times New Roman" w:hAnsi="Times New Roman" w:cs="Times New Roman"/>
          <w:b/>
          <w:bCs/>
          <w:i/>
          <w:sz w:val="26"/>
          <w:szCs w:val="26"/>
        </w:rPr>
        <w:t xml:space="preserve">  </w:t>
      </w:r>
      <w:bookmarkStart w:id="46" w:name="_Toc76474549"/>
      <w:r w:rsidR="00FD208D" w:rsidRPr="00503574">
        <w:rPr>
          <w:rFonts w:ascii="Times New Roman" w:hAnsi="Times New Roman" w:cs="Times New Roman"/>
          <w:b/>
          <w:bCs/>
          <w:color w:val="000000" w:themeColor="text1"/>
          <w:sz w:val="26"/>
          <w:szCs w:val="26"/>
        </w:rPr>
        <w:t xml:space="preserve">CHƯƠNG 4: </w:t>
      </w:r>
      <w:r w:rsidR="00993A97" w:rsidRPr="00503574">
        <w:rPr>
          <w:rFonts w:ascii="Times New Roman" w:hAnsi="Times New Roman" w:cs="Times New Roman"/>
          <w:b/>
          <w:bCs/>
          <w:color w:val="000000" w:themeColor="text1"/>
          <w:sz w:val="26"/>
          <w:szCs w:val="26"/>
        </w:rPr>
        <w:t>KẾT QUẢ</w:t>
      </w:r>
      <w:bookmarkEnd w:id="45"/>
      <w:bookmarkEnd w:id="46"/>
      <w:r w:rsidR="00993A97" w:rsidRPr="00503574">
        <w:rPr>
          <w:rFonts w:ascii="Times New Roman" w:hAnsi="Times New Roman" w:cs="Times New Roman"/>
          <w:b/>
          <w:bCs/>
          <w:color w:val="000000" w:themeColor="text1"/>
          <w:sz w:val="26"/>
          <w:szCs w:val="26"/>
        </w:rPr>
        <w:t xml:space="preserve"> </w:t>
      </w:r>
    </w:p>
    <w:p w14:paraId="1F119049" w14:textId="137A8136" w:rsidR="00993A97" w:rsidRPr="00503574" w:rsidRDefault="00993A97" w:rsidP="00503574">
      <w:pPr>
        <w:pStyle w:val="Heading2"/>
        <w:rPr>
          <w:rFonts w:ascii="Times New Roman" w:hAnsi="Times New Roman" w:cs="Times New Roman"/>
          <w:b/>
          <w:bCs/>
          <w:iCs/>
          <w:color w:val="000000" w:themeColor="text1"/>
        </w:rPr>
      </w:pPr>
      <w:bookmarkStart w:id="47" w:name="_Toc74999888"/>
      <w:bookmarkStart w:id="48" w:name="_Toc76474550"/>
      <w:r w:rsidRPr="00503574">
        <w:rPr>
          <w:rFonts w:ascii="Times New Roman" w:hAnsi="Times New Roman" w:cs="Times New Roman"/>
          <w:b/>
          <w:bCs/>
          <w:iCs/>
          <w:color w:val="000000" w:themeColor="text1"/>
        </w:rPr>
        <w:t>4.1 Kết quả đạt được</w:t>
      </w:r>
      <w:bookmarkEnd w:id="47"/>
      <w:bookmarkEnd w:id="48"/>
    </w:p>
    <w:p w14:paraId="7FD91110" w14:textId="62AE1CFA"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Xây dựng phần mềm quản lý nói chung và phần mềm quản lý cho thuê xe máy</w:t>
      </w:r>
      <w:r w:rsidR="002E2866" w:rsidRPr="009C6A91">
        <w:rPr>
          <w:rFonts w:ascii="Times New Roman" w:hAnsi="Times New Roman" w:cs="Times New Roman"/>
          <w:sz w:val="26"/>
          <w:szCs w:val="26"/>
        </w:rPr>
        <w:t>, xe đạp</w:t>
      </w:r>
      <w:r w:rsidRPr="009C6A91">
        <w:rPr>
          <w:rFonts w:ascii="Times New Roman" w:hAnsi="Times New Roman" w:cs="Times New Roman"/>
          <w:sz w:val="26"/>
          <w:szCs w:val="26"/>
        </w:rPr>
        <w:t xml:space="preserve"> nói riêng không chỉ là việc xây dựng đơn thuần mà đòi hỏi trước đó phải tiến hành một cách có hệ thống các giai đoạn khảo sát, phân tích thiết kế.</w:t>
      </w:r>
    </w:p>
    <w:p w14:paraId="45709D21" w14:textId="559443E9"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Đứng trước xu thế phát triển của công nghệ thông tin như vũ bão hiện nay thì việc xây dựng phần mềm quản lý cho thuê xe máy trong các cơ sở kinh doanh</w:t>
      </w:r>
      <w:r w:rsidR="002E2866" w:rsidRPr="009C6A91">
        <w:rPr>
          <w:rFonts w:ascii="Times New Roman" w:hAnsi="Times New Roman" w:cs="Times New Roman"/>
          <w:sz w:val="26"/>
          <w:szCs w:val="26"/>
        </w:rPr>
        <w:t xml:space="preserve"> là</w:t>
      </w:r>
      <w:r w:rsidRPr="009C6A91">
        <w:rPr>
          <w:rFonts w:ascii="Times New Roman" w:hAnsi="Times New Roman" w:cs="Times New Roman"/>
          <w:sz w:val="26"/>
          <w:szCs w:val="26"/>
        </w:rPr>
        <w:t xml:space="preserve">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 quản lý bán hàng, quản lý thư viện, quản lý khách sạn,</w:t>
      </w:r>
      <w:r w:rsidR="00FD208D" w:rsidRPr="009C6A91">
        <w:rPr>
          <w:rFonts w:ascii="Times New Roman" w:hAnsi="Times New Roman" w:cs="Times New Roman"/>
          <w:sz w:val="26"/>
          <w:szCs w:val="26"/>
        </w:rPr>
        <w:t xml:space="preserve"> </w:t>
      </w:r>
      <w:r w:rsidRPr="009C6A91">
        <w:rPr>
          <w:rFonts w:ascii="Times New Roman" w:hAnsi="Times New Roman" w:cs="Times New Roman"/>
          <w:sz w:val="26"/>
          <w:szCs w:val="26"/>
        </w:rPr>
        <w:t>…</w:t>
      </w:r>
    </w:p>
    <w:p w14:paraId="0C48E0D2" w14:textId="2092B2E0" w:rsidR="00993A97" w:rsidRPr="00503574" w:rsidRDefault="00993A97" w:rsidP="00503574">
      <w:pPr>
        <w:pStyle w:val="Heading2"/>
        <w:rPr>
          <w:rFonts w:ascii="Times New Roman" w:hAnsi="Times New Roman" w:cs="Times New Roman"/>
          <w:b/>
          <w:bCs/>
          <w:iCs/>
          <w:color w:val="000000" w:themeColor="text1"/>
        </w:rPr>
      </w:pPr>
      <w:bookmarkStart w:id="49" w:name="_Toc74999889"/>
      <w:bookmarkStart w:id="50" w:name="_Toc76474551"/>
      <w:r w:rsidRPr="00503574">
        <w:rPr>
          <w:rFonts w:ascii="Times New Roman" w:hAnsi="Times New Roman" w:cs="Times New Roman"/>
          <w:b/>
          <w:bCs/>
          <w:iCs/>
          <w:color w:val="000000" w:themeColor="text1"/>
        </w:rPr>
        <w:t>4.2 Kết quả chưa đạt được</w:t>
      </w:r>
      <w:bookmarkEnd w:id="49"/>
      <w:bookmarkEnd w:id="50"/>
    </w:p>
    <w:p w14:paraId="62E585FE" w14:textId="091A0F14" w:rsidR="00993A97" w:rsidRPr="009C6A91" w:rsidRDefault="00993A97" w:rsidP="009C6A91">
      <w:p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mềm quả</w:t>
      </w:r>
      <w:r w:rsidR="002E2866" w:rsidRPr="009C6A91">
        <w:rPr>
          <w:rFonts w:ascii="Times New Roman" w:hAnsi="Times New Roman" w:cs="Times New Roman"/>
          <w:sz w:val="26"/>
          <w:szCs w:val="26"/>
          <w:lang w:val="vi-VN"/>
        </w:rPr>
        <w:t>n lý cho thuê xe</w:t>
      </w:r>
      <w:r w:rsidRPr="009C6A91">
        <w:rPr>
          <w:rFonts w:ascii="Times New Roman" w:hAnsi="Times New Roman" w:cs="Times New Roman"/>
          <w:sz w:val="26"/>
          <w:szCs w:val="26"/>
          <w:lang w:val="vi-VN"/>
        </w:rPr>
        <w:t xml:space="preserve"> còn nhiều khuyết điểm cần khắc phục:</w:t>
      </w:r>
    </w:p>
    <w:p w14:paraId="1A5259D6"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giao diện chưa được đẹp.</w:t>
      </w:r>
    </w:p>
    <w:p w14:paraId="7E71F6D0"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Giao diện chưa thực sự cung cấp đầy đủ thông tin để quản lý trong thực tế.</w:t>
      </w:r>
    </w:p>
    <w:p w14:paraId="75167E4C" w14:textId="118154C7" w:rsidR="00993A97" w:rsidRPr="00503574" w:rsidRDefault="00993A97" w:rsidP="00503574">
      <w:pPr>
        <w:pStyle w:val="Heading2"/>
        <w:rPr>
          <w:rFonts w:ascii="Times New Roman" w:hAnsi="Times New Roman" w:cs="Times New Roman"/>
          <w:b/>
          <w:bCs/>
          <w:iCs/>
          <w:color w:val="000000" w:themeColor="text1"/>
        </w:rPr>
      </w:pPr>
      <w:bookmarkStart w:id="51" w:name="_Toc74999890"/>
      <w:bookmarkStart w:id="52" w:name="_Toc76474552"/>
      <w:r w:rsidRPr="00503574">
        <w:rPr>
          <w:rFonts w:ascii="Times New Roman" w:hAnsi="Times New Roman" w:cs="Times New Roman"/>
          <w:b/>
          <w:bCs/>
          <w:iCs/>
          <w:color w:val="000000" w:themeColor="text1"/>
        </w:rPr>
        <w:t>4.3 Ưu điểm</w:t>
      </w:r>
      <w:bookmarkEnd w:id="51"/>
      <w:bookmarkEnd w:id="52"/>
    </w:p>
    <w:p w14:paraId="7AF829CF"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Sử dụng máy tính vào việc tìm kiếm các thông tin chi tiết về thông tin xe dễ dàng, nhanh chóng và thuận tiện hơn. </w:t>
      </w:r>
    </w:p>
    <w:p w14:paraId="1D68E250"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Việc thống kê thuận tiện, nhanh chóng.</w:t>
      </w:r>
    </w:p>
    <w:p w14:paraId="5BBED121"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Với những chức năng xử lý sẵn có, phần mềm giúp công việc của quản lý nhẹ nhàng hơn, một người cũng có thể làm được.</w:t>
      </w:r>
    </w:p>
    <w:p w14:paraId="4269D66D" w14:textId="6345140E" w:rsidR="00993A97"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6C1F453C" w14:textId="77777777" w:rsidR="00FB1A47" w:rsidRPr="009C6A91" w:rsidRDefault="00FB1A47" w:rsidP="009C6A91">
      <w:pPr>
        <w:tabs>
          <w:tab w:val="left" w:pos="7275"/>
        </w:tabs>
        <w:spacing w:before="120" w:after="60" w:line="360" w:lineRule="auto"/>
        <w:ind w:firstLine="720"/>
        <w:jc w:val="both"/>
        <w:rPr>
          <w:rFonts w:ascii="Times New Roman" w:hAnsi="Times New Roman" w:cs="Times New Roman"/>
          <w:sz w:val="26"/>
          <w:szCs w:val="26"/>
        </w:rPr>
      </w:pPr>
    </w:p>
    <w:p w14:paraId="75AE7E1A" w14:textId="2556C73E"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0D264D33" w14:textId="77777777"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6D3EB027" w14:textId="442052DE" w:rsidR="00993A97" w:rsidRPr="00503574" w:rsidRDefault="00503574" w:rsidP="00503574">
      <w:pPr>
        <w:pStyle w:val="Heading1"/>
        <w:rPr>
          <w:rFonts w:ascii="Times New Roman" w:hAnsi="Times New Roman" w:cs="Times New Roman"/>
          <w:b/>
          <w:bCs/>
          <w:color w:val="000000" w:themeColor="text1"/>
          <w:sz w:val="26"/>
          <w:szCs w:val="26"/>
        </w:rPr>
      </w:pPr>
      <w:bookmarkStart w:id="53" w:name="_Toc74999891"/>
      <w:r>
        <w:rPr>
          <w:rFonts w:ascii="Times New Roman" w:hAnsi="Times New Roman" w:cs="Times New Roman"/>
          <w:b/>
          <w:bCs/>
          <w:sz w:val="26"/>
          <w:szCs w:val="26"/>
        </w:rPr>
        <w:t xml:space="preserve">                                  </w:t>
      </w:r>
      <w:bookmarkStart w:id="54" w:name="_Toc76474553"/>
      <w:r w:rsidR="00993A97" w:rsidRPr="00503574">
        <w:rPr>
          <w:rFonts w:ascii="Times New Roman" w:hAnsi="Times New Roman" w:cs="Times New Roman"/>
          <w:b/>
          <w:bCs/>
          <w:color w:val="000000" w:themeColor="text1"/>
          <w:sz w:val="26"/>
          <w:szCs w:val="26"/>
        </w:rPr>
        <w:t>KẾT LUẬN VÀ HƯỚNG PHÁT TRIỂN</w:t>
      </w:r>
      <w:bookmarkStart w:id="55" w:name="_Toc342760222"/>
      <w:bookmarkEnd w:id="53"/>
      <w:bookmarkEnd w:id="54"/>
    </w:p>
    <w:p w14:paraId="18F8C201" w14:textId="77777777"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 xml:space="preserve">Đề tài </w:t>
      </w:r>
      <w:r w:rsidRPr="009C6A91">
        <w:rPr>
          <w:rFonts w:ascii="Times New Roman" w:hAnsi="Times New Roman" w:cs="Times New Roman"/>
          <w:i/>
          <w:sz w:val="26"/>
          <w:szCs w:val="26"/>
        </w:rPr>
        <w:t>“Xây dựng ứng dụng cho thuê xe”</w:t>
      </w:r>
      <w:r w:rsidRPr="009C6A91">
        <w:rPr>
          <w:rFonts w:ascii="Times New Roman" w:hAnsi="Times New Roman" w:cs="Times New Roman"/>
          <w:sz w:val="26"/>
          <w:szCs w:val="26"/>
        </w:rPr>
        <w:t xml:space="preserve"> cần được mở rộng và xem xét trên nhiều khía cạnh hơn để phần mềm được hoàn thiện, giúp cho việc quản các loại xe của cửa hàng dễ dàng hơn, giảm bớt sự cồng kềnh của sổ sách… Trong đề tài này, chúng em chỉ mới phân tích và xây dựng phần mềm đơn giản, cần phải phát triển và làm rõ thêm:</w:t>
      </w:r>
    </w:p>
    <w:p w14:paraId="1A376154"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thêm ứng dụng web: cho phép nhập và chỉnh sửa các thông tin từ xa.</w:t>
      </w:r>
    </w:p>
    <w:p w14:paraId="599D997F"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phần mềm chạy trên nhiều nền tảng.</w:t>
      </w:r>
    </w:p>
    <w:p w14:paraId="129F3B4D" w14:textId="4F50C9BE" w:rsidR="00993A97" w:rsidRPr="009C6A91" w:rsidRDefault="00993A97" w:rsidP="00A43552">
      <w:pPr>
        <w:tabs>
          <w:tab w:val="left" w:pos="7275"/>
        </w:tabs>
        <w:spacing w:before="120" w:after="60" w:line="360" w:lineRule="auto"/>
        <w:ind w:firstLine="720"/>
        <w:jc w:val="both"/>
        <w:rPr>
          <w:rFonts w:ascii="Times New Roman" w:hAnsi="Times New Roman" w:cs="Times New Roman"/>
          <w:b/>
          <w:bCs/>
          <w:sz w:val="26"/>
          <w:szCs w:val="26"/>
        </w:rPr>
      </w:pPr>
      <w:r w:rsidRPr="009C6A91">
        <w:rPr>
          <w:rFonts w:ascii="Times New Roman" w:hAnsi="Times New Roman" w:cs="Times New Roman"/>
          <w:sz w:val="26"/>
          <w:szCs w:val="26"/>
        </w:rPr>
        <w:br w:type="page"/>
      </w:r>
      <w:bookmarkStart w:id="56" w:name="_Toc74999892"/>
    </w:p>
    <w:p w14:paraId="01B2B0A6" w14:textId="71926ECF" w:rsidR="00993A97" w:rsidRPr="009C6A91" w:rsidRDefault="00FD208D" w:rsidP="00503574">
      <w:pPr>
        <w:pStyle w:val="Heading1"/>
        <w:rPr>
          <w:rFonts w:ascii="Times New Roman" w:hAnsi="Times New Roman" w:cs="Times New Roman"/>
          <w:b/>
          <w:bCs/>
          <w:sz w:val="26"/>
          <w:szCs w:val="26"/>
        </w:rPr>
      </w:pPr>
      <w:r w:rsidRPr="009C6A91">
        <w:rPr>
          <w:rFonts w:ascii="Times New Roman" w:hAnsi="Times New Roman" w:cs="Times New Roman"/>
          <w:b/>
          <w:bCs/>
          <w:sz w:val="26"/>
          <w:szCs w:val="26"/>
        </w:rPr>
        <w:lastRenderedPageBreak/>
        <w:t xml:space="preserve">                                </w:t>
      </w:r>
      <w:r w:rsidR="00503574">
        <w:rPr>
          <w:rFonts w:ascii="Times New Roman" w:hAnsi="Times New Roman" w:cs="Times New Roman"/>
          <w:b/>
          <w:bCs/>
          <w:sz w:val="26"/>
          <w:szCs w:val="26"/>
        </w:rPr>
        <w:t xml:space="preserve">           </w:t>
      </w:r>
      <w:r w:rsidRPr="009C6A91">
        <w:rPr>
          <w:rFonts w:ascii="Times New Roman" w:hAnsi="Times New Roman" w:cs="Times New Roman"/>
          <w:b/>
          <w:bCs/>
          <w:sz w:val="26"/>
          <w:szCs w:val="26"/>
        </w:rPr>
        <w:t xml:space="preserve"> </w:t>
      </w:r>
      <w:bookmarkStart w:id="57" w:name="_Toc76474554"/>
      <w:r w:rsidR="00993A97" w:rsidRPr="00503574">
        <w:rPr>
          <w:rFonts w:ascii="Times New Roman" w:hAnsi="Times New Roman" w:cs="Times New Roman"/>
          <w:b/>
          <w:bCs/>
          <w:color w:val="000000" w:themeColor="text1"/>
          <w:sz w:val="26"/>
          <w:szCs w:val="26"/>
        </w:rPr>
        <w:t>TÀI LIỆU THAM KHẢO</w:t>
      </w:r>
      <w:bookmarkEnd w:id="55"/>
      <w:bookmarkEnd w:id="56"/>
      <w:bookmarkEnd w:id="57"/>
    </w:p>
    <w:p w14:paraId="07572C47" w14:textId="77D0B9C4" w:rsidR="00993A97" w:rsidRPr="009C6A91" w:rsidRDefault="00FD208D"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Video bài giảng hướng dẫn thực tập (GV. Cao Thị Nhâm)</w:t>
      </w:r>
    </w:p>
    <w:p w14:paraId="321CE2E6" w14:textId="174FD707" w:rsidR="00FD208D" w:rsidRPr="009C6A91" w:rsidRDefault="00C92F57"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5" w:history="1">
        <w:r w:rsidR="005C7F83" w:rsidRPr="009C6A91">
          <w:rPr>
            <w:rStyle w:val="Hyperlink"/>
            <w:rFonts w:ascii="Times New Roman" w:hAnsi="Times New Roman" w:cs="Times New Roman"/>
            <w:color w:val="000000" w:themeColor="text1"/>
            <w:sz w:val="26"/>
            <w:szCs w:val="26"/>
            <w:u w:val="none"/>
            <w:lang w:val="fr-FR"/>
          </w:rPr>
          <w:t>https://chiasekinang.com/ngon-ngu-c-sharp/</w:t>
        </w:r>
      </w:hyperlink>
    </w:p>
    <w:p w14:paraId="2B646E84" w14:textId="053A189C" w:rsidR="005C7F83" w:rsidRPr="009C6A91" w:rsidRDefault="00C92F57"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6" w:history="1">
        <w:r w:rsidR="005C7F83" w:rsidRPr="009C6A91">
          <w:rPr>
            <w:rStyle w:val="Hyperlink"/>
            <w:rFonts w:ascii="Times New Roman" w:hAnsi="Times New Roman" w:cs="Times New Roman"/>
            <w:color w:val="000000" w:themeColor="text1"/>
            <w:sz w:val="26"/>
            <w:szCs w:val="26"/>
            <w:u w:val="none"/>
            <w:lang w:val="fr-FR"/>
          </w:rPr>
          <w:t>https://www.quantrimaytinh.com/2021/03/tong-quan-windows-form.html</w:t>
        </w:r>
      </w:hyperlink>
    </w:p>
    <w:p w14:paraId="23B1AC6B" w14:textId="16C384B2" w:rsidR="005C7F83" w:rsidRPr="009C6A91" w:rsidRDefault="003F6632"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r w:rsidRPr="009C6A91">
        <w:rPr>
          <w:rFonts w:ascii="Times New Roman" w:hAnsi="Times New Roman" w:cs="Times New Roman"/>
          <w:color w:val="000000" w:themeColor="text1"/>
          <w:sz w:val="26"/>
          <w:szCs w:val="26"/>
          <w:lang w:val="fr-FR"/>
        </w:rPr>
        <w:t>https://comdy.vn/c-sharp/gioi-thieu-ve-dot-net-framework/</w:t>
      </w:r>
    </w:p>
    <w:p w14:paraId="000E2184" w14:textId="3835D7A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1E77F9A9" w14:textId="306D29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6D0CCBB" w14:textId="03AF718F"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CA43697" w14:textId="655FC8EB"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6ABC919" w14:textId="53BD7C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7511F44" w14:textId="066781E5"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BEEDCA6" w14:textId="71B2F194"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8EAB798" w14:textId="131D68C1"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A4860B2" w14:textId="179F1E4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E5A17FC" w14:textId="1EE33DF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0ECBD697" w14:textId="4EA2D29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7683E9" w14:textId="5E8608C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0C21E5" w14:textId="58BF8B77"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75643CC" w14:textId="180D9E8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D87D4CB" w14:textId="38FC4FF6"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29461AA" w14:textId="663D68B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B34107F" w14:textId="520C5D9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3F6E41A4" w14:textId="3891F527" w:rsidR="003F6632" w:rsidRPr="009C6A91" w:rsidRDefault="003F6632" w:rsidP="009C6A91">
      <w:pPr>
        <w:tabs>
          <w:tab w:val="left" w:pos="1080"/>
          <w:tab w:val="left" w:pos="7275"/>
        </w:tabs>
        <w:spacing w:before="120" w:after="60" w:line="360" w:lineRule="auto"/>
        <w:jc w:val="center"/>
        <w:rPr>
          <w:rFonts w:ascii="Times New Roman" w:hAnsi="Times New Roman" w:cs="Times New Roman"/>
          <w:b/>
          <w:color w:val="000000" w:themeColor="text1"/>
          <w:sz w:val="26"/>
          <w:szCs w:val="26"/>
          <w:lang w:val="fr-FR"/>
        </w:rPr>
      </w:pPr>
    </w:p>
    <w:sectPr w:rsidR="003F6632" w:rsidRPr="009C6A91" w:rsidSect="00B1378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7791E" w14:textId="77777777" w:rsidR="00C92F57" w:rsidRDefault="00C92F57" w:rsidP="006D20D5">
      <w:pPr>
        <w:spacing w:after="0" w:line="240" w:lineRule="auto"/>
      </w:pPr>
      <w:r>
        <w:separator/>
      </w:r>
    </w:p>
  </w:endnote>
  <w:endnote w:type="continuationSeparator" w:id="0">
    <w:p w14:paraId="6B181A2B" w14:textId="77777777" w:rsidR="00C92F57" w:rsidRDefault="00C92F57" w:rsidP="006D2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212118"/>
      <w:docPartObj>
        <w:docPartGallery w:val="Page Numbers (Bottom of Page)"/>
        <w:docPartUnique/>
      </w:docPartObj>
    </w:sdtPr>
    <w:sdtEndPr>
      <w:rPr>
        <w:noProof/>
      </w:rPr>
    </w:sdtEndPr>
    <w:sdtContent>
      <w:p w14:paraId="646A3223" w14:textId="232BCA78" w:rsidR="00835584" w:rsidRDefault="00835584">
        <w:pPr>
          <w:pStyle w:val="Footer"/>
          <w:jc w:val="right"/>
        </w:pPr>
        <w:r>
          <w:fldChar w:fldCharType="begin"/>
        </w:r>
        <w:r>
          <w:instrText xml:space="preserve"> PAGE   \* MERGEFORMAT </w:instrText>
        </w:r>
        <w:r>
          <w:fldChar w:fldCharType="separate"/>
        </w:r>
        <w:r w:rsidR="00FB1A47">
          <w:rPr>
            <w:noProof/>
          </w:rPr>
          <w:t>30</w:t>
        </w:r>
        <w:r>
          <w:rPr>
            <w:noProof/>
          </w:rPr>
          <w:fldChar w:fldCharType="end"/>
        </w:r>
      </w:p>
    </w:sdtContent>
  </w:sdt>
  <w:p w14:paraId="5912507D" w14:textId="77777777" w:rsidR="00835584" w:rsidRDefault="00835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4BA74" w14:textId="77777777" w:rsidR="00C92F57" w:rsidRDefault="00C92F57" w:rsidP="006D20D5">
      <w:pPr>
        <w:spacing w:after="0" w:line="240" w:lineRule="auto"/>
      </w:pPr>
      <w:r>
        <w:separator/>
      </w:r>
    </w:p>
  </w:footnote>
  <w:footnote w:type="continuationSeparator" w:id="0">
    <w:p w14:paraId="3C953DE6" w14:textId="77777777" w:rsidR="00C92F57" w:rsidRDefault="00C92F57" w:rsidP="006D2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D93"/>
    <w:multiLevelType w:val="multilevel"/>
    <w:tmpl w:val="EE8E85D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585631"/>
    <w:multiLevelType w:val="multilevel"/>
    <w:tmpl w:val="9BF698F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3" w15:restartNumberingAfterBreak="0">
    <w:nsid w:val="1C4D5AE5"/>
    <w:multiLevelType w:val="multilevel"/>
    <w:tmpl w:val="ABF8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11EB1"/>
    <w:multiLevelType w:val="hybridMultilevel"/>
    <w:tmpl w:val="4BDC8A98"/>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C2F6B"/>
    <w:multiLevelType w:val="hybridMultilevel"/>
    <w:tmpl w:val="C7F21E1C"/>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3B45FA"/>
    <w:multiLevelType w:val="hybridMultilevel"/>
    <w:tmpl w:val="8BB06D3C"/>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3A2A3D"/>
    <w:multiLevelType w:val="multilevel"/>
    <w:tmpl w:val="3E56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1E3E08"/>
    <w:multiLevelType w:val="hybridMultilevel"/>
    <w:tmpl w:val="1024845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24F6086"/>
    <w:multiLevelType w:val="hybridMultilevel"/>
    <w:tmpl w:val="8F3216D6"/>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5" w15:restartNumberingAfterBreak="0">
    <w:nsid w:val="5A7B6CB5"/>
    <w:multiLevelType w:val="hybridMultilevel"/>
    <w:tmpl w:val="CDD28814"/>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7C0FBF"/>
    <w:multiLevelType w:val="hybridMultilevel"/>
    <w:tmpl w:val="7A10221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0962ADD"/>
    <w:multiLevelType w:val="hybridMultilevel"/>
    <w:tmpl w:val="0B16AEF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AF261E0"/>
    <w:multiLevelType w:val="hybridMultilevel"/>
    <w:tmpl w:val="DE14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13"/>
  </w:num>
  <w:num w:numId="6">
    <w:abstractNumId w:val="8"/>
  </w:num>
  <w:num w:numId="7">
    <w:abstractNumId w:val="15"/>
  </w:num>
  <w:num w:numId="8">
    <w:abstractNumId w:val="4"/>
  </w:num>
  <w:num w:numId="9">
    <w:abstractNumId w:val="3"/>
  </w:num>
  <w:num w:numId="10">
    <w:abstractNumId w:val="5"/>
  </w:num>
  <w:num w:numId="11">
    <w:abstractNumId w:val="11"/>
  </w:num>
  <w:num w:numId="12">
    <w:abstractNumId w:val="9"/>
  </w:num>
  <w:num w:numId="13">
    <w:abstractNumId w:val="18"/>
  </w:num>
  <w:num w:numId="14">
    <w:abstractNumId w:val="7"/>
  </w:num>
  <w:num w:numId="15">
    <w:abstractNumId w:val="10"/>
  </w:num>
  <w:num w:numId="16">
    <w:abstractNumId w:val="16"/>
  </w:num>
  <w:num w:numId="17">
    <w:abstractNumId w:val="12"/>
  </w:num>
  <w:num w:numId="18">
    <w:abstractNumId w:val="6"/>
  </w:num>
  <w:num w:numId="19">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3FCB"/>
    <w:rsid w:val="0001233D"/>
    <w:rsid w:val="00040587"/>
    <w:rsid w:val="00041181"/>
    <w:rsid w:val="00046789"/>
    <w:rsid w:val="000524E3"/>
    <w:rsid w:val="00052625"/>
    <w:rsid w:val="00053648"/>
    <w:rsid w:val="000617A7"/>
    <w:rsid w:val="00073A2E"/>
    <w:rsid w:val="000755AF"/>
    <w:rsid w:val="00080B4A"/>
    <w:rsid w:val="0008748C"/>
    <w:rsid w:val="000C0D64"/>
    <w:rsid w:val="000D74EF"/>
    <w:rsid w:val="000F4718"/>
    <w:rsid w:val="00102C73"/>
    <w:rsid w:val="00125CBE"/>
    <w:rsid w:val="00143309"/>
    <w:rsid w:val="00182DC8"/>
    <w:rsid w:val="001B5DAE"/>
    <w:rsid w:val="001C17FF"/>
    <w:rsid w:val="001E5EFD"/>
    <w:rsid w:val="001E69E1"/>
    <w:rsid w:val="0020634E"/>
    <w:rsid w:val="0024423E"/>
    <w:rsid w:val="002806C7"/>
    <w:rsid w:val="00296816"/>
    <w:rsid w:val="00297402"/>
    <w:rsid w:val="002A1FB1"/>
    <w:rsid w:val="002A7245"/>
    <w:rsid w:val="002B5AA2"/>
    <w:rsid w:val="002D3B08"/>
    <w:rsid w:val="002E2866"/>
    <w:rsid w:val="002E4784"/>
    <w:rsid w:val="002F084F"/>
    <w:rsid w:val="00314C0B"/>
    <w:rsid w:val="00331C0B"/>
    <w:rsid w:val="00341FC4"/>
    <w:rsid w:val="00350D1B"/>
    <w:rsid w:val="00363063"/>
    <w:rsid w:val="003A2D24"/>
    <w:rsid w:val="003E2398"/>
    <w:rsid w:val="003F3FCB"/>
    <w:rsid w:val="003F6632"/>
    <w:rsid w:val="004013AD"/>
    <w:rsid w:val="00403A0E"/>
    <w:rsid w:val="00413EE7"/>
    <w:rsid w:val="0042621C"/>
    <w:rsid w:val="004519FE"/>
    <w:rsid w:val="0047472E"/>
    <w:rsid w:val="00483101"/>
    <w:rsid w:val="00486C19"/>
    <w:rsid w:val="00493B2D"/>
    <w:rsid w:val="004A6FCE"/>
    <w:rsid w:val="004B1E9C"/>
    <w:rsid w:val="004D1438"/>
    <w:rsid w:val="004D1C52"/>
    <w:rsid w:val="004D787B"/>
    <w:rsid w:val="004F5C2C"/>
    <w:rsid w:val="0050131C"/>
    <w:rsid w:val="00501D92"/>
    <w:rsid w:val="00503574"/>
    <w:rsid w:val="00520D51"/>
    <w:rsid w:val="00550C15"/>
    <w:rsid w:val="00560FC6"/>
    <w:rsid w:val="005972D4"/>
    <w:rsid w:val="005A4CEC"/>
    <w:rsid w:val="005C7F83"/>
    <w:rsid w:val="005D26B5"/>
    <w:rsid w:val="005D6562"/>
    <w:rsid w:val="005E476F"/>
    <w:rsid w:val="005E69B7"/>
    <w:rsid w:val="005F6B54"/>
    <w:rsid w:val="006050C0"/>
    <w:rsid w:val="006116B2"/>
    <w:rsid w:val="006173AD"/>
    <w:rsid w:val="0062168D"/>
    <w:rsid w:val="0063148F"/>
    <w:rsid w:val="00645252"/>
    <w:rsid w:val="00662FEE"/>
    <w:rsid w:val="006B5F4A"/>
    <w:rsid w:val="006D20D5"/>
    <w:rsid w:val="006D3D74"/>
    <w:rsid w:val="006D6742"/>
    <w:rsid w:val="006E523B"/>
    <w:rsid w:val="006F33FB"/>
    <w:rsid w:val="007109F9"/>
    <w:rsid w:val="00716DFB"/>
    <w:rsid w:val="0072592E"/>
    <w:rsid w:val="00740A6A"/>
    <w:rsid w:val="00746631"/>
    <w:rsid w:val="0075246B"/>
    <w:rsid w:val="007910C1"/>
    <w:rsid w:val="007913E4"/>
    <w:rsid w:val="007A66C7"/>
    <w:rsid w:val="007C6BA1"/>
    <w:rsid w:val="007F6A3C"/>
    <w:rsid w:val="007F7925"/>
    <w:rsid w:val="00802D67"/>
    <w:rsid w:val="00831306"/>
    <w:rsid w:val="00835584"/>
    <w:rsid w:val="0083569A"/>
    <w:rsid w:val="008642BB"/>
    <w:rsid w:val="00887B3B"/>
    <w:rsid w:val="008A4297"/>
    <w:rsid w:val="008B0E0F"/>
    <w:rsid w:val="008B33D2"/>
    <w:rsid w:val="008C7118"/>
    <w:rsid w:val="00916BCB"/>
    <w:rsid w:val="00942293"/>
    <w:rsid w:val="009452FE"/>
    <w:rsid w:val="00961978"/>
    <w:rsid w:val="00973EE0"/>
    <w:rsid w:val="00993A97"/>
    <w:rsid w:val="009C6A91"/>
    <w:rsid w:val="009C7492"/>
    <w:rsid w:val="009E017F"/>
    <w:rsid w:val="009F5A17"/>
    <w:rsid w:val="00A0569A"/>
    <w:rsid w:val="00A15601"/>
    <w:rsid w:val="00A16E65"/>
    <w:rsid w:val="00A21429"/>
    <w:rsid w:val="00A43552"/>
    <w:rsid w:val="00A474C0"/>
    <w:rsid w:val="00A84622"/>
    <w:rsid w:val="00A9204E"/>
    <w:rsid w:val="00A97DA7"/>
    <w:rsid w:val="00AA4AB4"/>
    <w:rsid w:val="00AB5B7A"/>
    <w:rsid w:val="00AC17FF"/>
    <w:rsid w:val="00AC62CB"/>
    <w:rsid w:val="00AD2B93"/>
    <w:rsid w:val="00AD56B8"/>
    <w:rsid w:val="00AF685A"/>
    <w:rsid w:val="00B13781"/>
    <w:rsid w:val="00B164C6"/>
    <w:rsid w:val="00B4098C"/>
    <w:rsid w:val="00B44AC7"/>
    <w:rsid w:val="00B97C14"/>
    <w:rsid w:val="00BC175D"/>
    <w:rsid w:val="00BC5C04"/>
    <w:rsid w:val="00BD6DB9"/>
    <w:rsid w:val="00BE1D6C"/>
    <w:rsid w:val="00C020A0"/>
    <w:rsid w:val="00C2189A"/>
    <w:rsid w:val="00C70A8C"/>
    <w:rsid w:val="00C8637A"/>
    <w:rsid w:val="00C92F57"/>
    <w:rsid w:val="00CC4C59"/>
    <w:rsid w:val="00CD23AC"/>
    <w:rsid w:val="00CE176A"/>
    <w:rsid w:val="00D06659"/>
    <w:rsid w:val="00D7698F"/>
    <w:rsid w:val="00DA01F2"/>
    <w:rsid w:val="00DB0A93"/>
    <w:rsid w:val="00DC77FF"/>
    <w:rsid w:val="00DE3743"/>
    <w:rsid w:val="00E24EBF"/>
    <w:rsid w:val="00E35F9F"/>
    <w:rsid w:val="00E52FC2"/>
    <w:rsid w:val="00E743E8"/>
    <w:rsid w:val="00E77212"/>
    <w:rsid w:val="00E85F69"/>
    <w:rsid w:val="00E90494"/>
    <w:rsid w:val="00E979CF"/>
    <w:rsid w:val="00EA231C"/>
    <w:rsid w:val="00EB42BA"/>
    <w:rsid w:val="00F0772F"/>
    <w:rsid w:val="00F14B6B"/>
    <w:rsid w:val="00F305F7"/>
    <w:rsid w:val="00F46359"/>
    <w:rsid w:val="00F47803"/>
    <w:rsid w:val="00F873AA"/>
    <w:rsid w:val="00F9495C"/>
    <w:rsid w:val="00F961F3"/>
    <w:rsid w:val="00FB1A47"/>
    <w:rsid w:val="00FC62AD"/>
    <w:rsid w:val="00FD208D"/>
    <w:rsid w:val="00FF2A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A76E"/>
  <w15:docId w15:val="{664CEA55-D1C6-4A63-8A32-FCEEA522E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CEC"/>
    <w:pPr>
      <w:spacing w:after="200" w:line="276" w:lineRule="auto"/>
    </w:p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qFormat/>
    <w:rsid w:val="003F3FCB"/>
    <w:pPr>
      <w:ind w:left="720"/>
      <w:contextualSpacing/>
    </w:pPr>
  </w:style>
  <w:style w:type="paragraph" w:styleId="TOCHeading">
    <w:name w:val="TOC Heading"/>
    <w:basedOn w:val="Heading1"/>
    <w:next w:val="Normal"/>
    <w:uiPriority w:val="39"/>
    <w:unhideWhenUsed/>
    <w:qFormat/>
    <w:rsid w:val="00AD2B93"/>
    <w:pPr>
      <w:spacing w:after="0" w:line="259" w:lineRule="auto"/>
      <w:outlineLvl w:val="9"/>
    </w:pPr>
    <w:rPr>
      <w:color w:val="2E74B5" w:themeColor="accent1" w:themeShade="BF"/>
    </w:rPr>
  </w:style>
  <w:style w:type="character" w:styleId="FootnoteReference">
    <w:name w:val="footnote reference"/>
    <w:basedOn w:val="DefaultParagraphFont"/>
    <w:uiPriority w:val="99"/>
    <w:semiHidden/>
    <w:unhideWhenUsed/>
    <w:rsid w:val="00AD2B93"/>
    <w:rPr>
      <w:vertAlign w:val="superscript"/>
    </w:rPr>
  </w:style>
  <w:style w:type="table" w:styleId="TableGrid">
    <w:name w:val="Table Grid"/>
    <w:basedOn w:val="TableNormal"/>
    <w:uiPriority w:val="39"/>
    <w:rsid w:val="008C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3A2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41FC4"/>
    <w:pPr>
      <w:spacing w:after="100"/>
    </w:pPr>
  </w:style>
  <w:style w:type="paragraph" w:styleId="TOC2">
    <w:name w:val="toc 2"/>
    <w:basedOn w:val="Normal"/>
    <w:next w:val="Normal"/>
    <w:autoRedefine/>
    <w:uiPriority w:val="39"/>
    <w:unhideWhenUsed/>
    <w:rsid w:val="00341FC4"/>
    <w:pPr>
      <w:spacing w:after="100"/>
      <w:ind w:left="220"/>
    </w:pPr>
  </w:style>
  <w:style w:type="paragraph" w:styleId="TOC3">
    <w:name w:val="toc 3"/>
    <w:basedOn w:val="Normal"/>
    <w:next w:val="Normal"/>
    <w:autoRedefine/>
    <w:uiPriority w:val="39"/>
    <w:unhideWhenUsed/>
    <w:rsid w:val="00341FC4"/>
    <w:pPr>
      <w:spacing w:after="100"/>
      <w:ind w:left="440"/>
    </w:pPr>
  </w:style>
  <w:style w:type="character" w:customStyle="1" w:styleId="UnresolvedMention1">
    <w:name w:val="Unresolved Mention1"/>
    <w:basedOn w:val="DefaultParagraphFont"/>
    <w:uiPriority w:val="99"/>
    <w:semiHidden/>
    <w:unhideWhenUsed/>
    <w:rsid w:val="00341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636702">
      <w:bodyDiv w:val="1"/>
      <w:marLeft w:val="0"/>
      <w:marRight w:val="0"/>
      <w:marTop w:val="0"/>
      <w:marBottom w:val="0"/>
      <w:divBdr>
        <w:top w:val="none" w:sz="0" w:space="0" w:color="auto"/>
        <w:left w:val="none" w:sz="0" w:space="0" w:color="auto"/>
        <w:bottom w:val="none" w:sz="0" w:space="0" w:color="auto"/>
        <w:right w:val="none" w:sz="0" w:space="0" w:color="auto"/>
      </w:divBdr>
    </w:div>
    <w:div w:id="1870678999">
      <w:bodyDiv w:val="1"/>
      <w:marLeft w:val="0"/>
      <w:marRight w:val="0"/>
      <w:marTop w:val="0"/>
      <w:marBottom w:val="0"/>
      <w:divBdr>
        <w:top w:val="none" w:sz="0" w:space="0" w:color="auto"/>
        <w:left w:val="none" w:sz="0" w:space="0" w:color="auto"/>
        <w:bottom w:val="none" w:sz="0" w:space="0" w:color="auto"/>
        <w:right w:val="none" w:sz="0" w:space="0" w:color="auto"/>
      </w:divBdr>
    </w:div>
    <w:div w:id="201248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quantrimaytinh.com/2021/03/tong-quan-windows-form.htm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iasekinang.com/ngon-ngu-c-sharp/"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E18C4582-53C3-44EB-B8F3-0654AA7B5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1786</TotalTime>
  <Pages>31</Pages>
  <Words>3118</Words>
  <Characters>17779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Ba Truong</cp:lastModifiedBy>
  <cp:revision>35</cp:revision>
  <dcterms:created xsi:type="dcterms:W3CDTF">2020-05-18T15:05:00Z</dcterms:created>
  <dcterms:modified xsi:type="dcterms:W3CDTF">2021-07-06T14:00:00Z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